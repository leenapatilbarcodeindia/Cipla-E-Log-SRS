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proofErr w:type="spellStart"/>
            <w:r>
              <w:rPr>
                <w:rFonts w:asciiTheme="minorHAnsi" w:hAnsiTheme="minorHAnsi" w:cstheme="minorHAnsi"/>
                <w:b/>
                <w:bCs/>
                <w:sz w:val="28"/>
                <w:szCs w:val="40"/>
              </w:rPr>
              <w:t>Cipla</w:t>
            </w:r>
            <w:proofErr w:type="spellEnd"/>
            <w:r>
              <w:rPr>
                <w:rFonts w:asciiTheme="minorHAnsi" w:hAnsiTheme="minorHAnsi" w:cstheme="minorHAnsi"/>
                <w:b/>
                <w:bCs/>
                <w:sz w:val="28"/>
                <w:szCs w:val="40"/>
              </w:rPr>
              <w:t xml:space="preserve">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12E3ABA2" w:rsidR="00714867"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Leena Patil</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2D4F522C" w:rsidR="00714867" w:rsidRPr="00F54620" w:rsidRDefault="0073585F"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24</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proofErr w:type="spellStart"/>
                  <w:r w:rsidRPr="00F54620">
                    <w:rPr>
                      <w:rFonts w:asciiTheme="minorHAnsi" w:hAnsiTheme="minorHAnsi" w:cstheme="minorHAnsi"/>
                      <w:sz w:val="18"/>
                      <w:szCs w:val="18"/>
                    </w:rPr>
                    <w:t>Chandrakant</w:t>
                  </w:r>
                  <w:proofErr w:type="spellEnd"/>
                  <w:r w:rsidRPr="00F54620">
                    <w:rPr>
                      <w:rFonts w:asciiTheme="minorHAnsi" w:hAnsiTheme="minorHAnsi" w:cstheme="minorHAnsi"/>
                      <w:sz w:val="18"/>
                      <w:szCs w:val="18"/>
                    </w:rPr>
                    <w:t xml:space="preserve"> </w:t>
                  </w:r>
                  <w:proofErr w:type="spellStart"/>
                  <w:r w:rsidRPr="00F54620">
                    <w:rPr>
                      <w:rFonts w:asciiTheme="minorHAnsi" w:hAnsiTheme="minorHAnsi" w:cstheme="minorHAnsi"/>
                      <w:sz w:val="18"/>
                      <w:szCs w:val="18"/>
                    </w:rPr>
                    <w:t>Shindkar</w:t>
                  </w:r>
                  <w:proofErr w:type="spellEnd"/>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proofErr w:type="spellStart"/>
                  <w:r w:rsidRPr="00F54620">
                    <w:rPr>
                      <w:rFonts w:asciiTheme="minorHAnsi" w:hAnsiTheme="minorHAnsi" w:cstheme="minorHAnsi"/>
                      <w:sz w:val="18"/>
                      <w:szCs w:val="18"/>
                    </w:rPr>
                    <w:t>Ritu</w:t>
                  </w:r>
                  <w:proofErr w:type="spellEnd"/>
                  <w:r w:rsidRPr="00F54620">
                    <w:rPr>
                      <w:rFonts w:asciiTheme="minorHAnsi" w:hAnsiTheme="minorHAnsi" w:cstheme="minorHAnsi"/>
                      <w:sz w:val="18"/>
                      <w:szCs w:val="18"/>
                    </w:rPr>
                    <w:t xml:space="preserve">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2B3DFF"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2B3D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2B3D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2B3D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2B3D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2B3DFF"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2B3D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2B3DFF"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2B3DFF"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2B3DFF"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2B3D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2B3DFF"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14B62122" w14:textId="1730036C" w:rsidR="0091765E" w:rsidRPr="00896DDE" w:rsidRDefault="002B3DFF" w:rsidP="0091765E">
      <w:pPr>
        <w:pStyle w:val="TOC1"/>
        <w:tabs>
          <w:tab w:val="right" w:leader="dot" w:pos="9301"/>
        </w:tabs>
        <w:spacing w:line="360" w:lineRule="auto"/>
        <w:rPr>
          <w:b/>
          <w:noProof/>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p>
    <w:p w14:paraId="35B771A9" w14:textId="069B10B6" w:rsidR="008B168F" w:rsidRPr="00E03B72" w:rsidRDefault="002B3DFF"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99024A7" w14:textId="3BF5C13F" w:rsidR="008B168F" w:rsidRDefault="002B3DFF"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0009B8" w:rsidRPr="000009B8">
          <w:rPr>
            <w:rFonts w:asciiTheme="minorHAnsi" w:eastAsiaTheme="minorEastAsia" w:hAnsiTheme="minorHAnsi" w:cstheme="minorBidi"/>
            <w:b/>
            <w:noProof/>
            <w:lang w:val="en-IN" w:eastAsia="en-IN"/>
          </w:rPr>
          <w:t>Disinfectant preparation, filtration and storage record for UDNS area</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007D235" w14:textId="137BE2C9" w:rsidR="0073585F" w:rsidRPr="00E03B72" w:rsidRDefault="002B3DFF"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7413B9">
          <w:rPr>
            <w:b/>
            <w:noProof/>
            <w:webHidden/>
          </w:rPr>
          <w:t>18</w:t>
        </w:r>
      </w:hyperlink>
    </w:p>
    <w:p w14:paraId="6E3E8BC7" w14:textId="35DE8B77" w:rsidR="0073585F" w:rsidRPr="0073585F" w:rsidRDefault="002B3DFF" w:rsidP="0073585F">
      <w:pPr>
        <w:pStyle w:val="TOC1"/>
        <w:tabs>
          <w:tab w:val="left" w:pos="440"/>
          <w:tab w:val="right" w:leader="dot" w:pos="9301"/>
        </w:tabs>
        <w:spacing w:line="360" w:lineRule="auto"/>
        <w:rPr>
          <w:b/>
          <w:noProof/>
        </w:rPr>
      </w:pPr>
      <w:hyperlink w:anchor="_Toc80172556" w:history="1">
        <w:r w:rsidR="0073585F">
          <w:rPr>
            <w:rStyle w:val="Hyperlink"/>
            <w:rFonts w:cstheme="minorHAnsi"/>
            <w:b/>
            <w:noProof/>
          </w:rPr>
          <w:t>5</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7413B9">
          <w:rPr>
            <w:b/>
            <w:noProof/>
            <w:webHidden/>
          </w:rPr>
          <w:t>18</w:t>
        </w:r>
      </w:hyperlink>
    </w:p>
    <w:p w14:paraId="6C81A505" w14:textId="4D0E224D" w:rsidR="00E02295" w:rsidRPr="00E03B72" w:rsidRDefault="002B3DFF"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7413B9">
          <w:rPr>
            <w:b/>
            <w:noProof/>
            <w:webHidden/>
          </w:rPr>
          <w:t>19</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0A497A2C" w14:textId="2887B23D" w:rsidR="000513C8" w:rsidRPr="00DC5302" w:rsidRDefault="000513C8" w:rsidP="00DC5302">
      <w:pPr>
        <w:pStyle w:val="ListParagraph"/>
        <w:numPr>
          <w:ilvl w:val="0"/>
          <w:numId w:val="2"/>
        </w:numPr>
        <w:spacing w:line="360" w:lineRule="auto"/>
        <w:jc w:val="both"/>
        <w:outlineLvl w:val="0"/>
        <w:rPr>
          <w:rFonts w:asciiTheme="minorHAnsi" w:hAnsiTheme="minorHAnsi" w:cstheme="minorHAnsi"/>
          <w:b/>
          <w:sz w:val="26"/>
        </w:rPr>
      </w:pPr>
      <w:bookmarkStart w:id="4" w:name="_Toc80172538"/>
      <w:bookmarkStart w:id="5" w:name="_Toc451847695"/>
      <w:bookmarkStart w:id="6" w:name="_Toc80172539"/>
      <w:bookmarkEnd w:id="3"/>
      <w:r w:rsidRPr="00B16E89">
        <w:rPr>
          <w:rFonts w:asciiTheme="minorHAnsi" w:hAnsiTheme="minorHAnsi" w:cstheme="minorHAnsi"/>
          <w:b/>
          <w:sz w:val="26"/>
        </w:rPr>
        <w:lastRenderedPageBreak/>
        <w:t>INTRODUCTION</w:t>
      </w:r>
      <w:bookmarkEnd w:id="4"/>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80172540"/>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80172541"/>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80172542"/>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78CDA167" w14:textId="77777777" w:rsidR="00DC5302" w:rsidRDefault="00DC5302"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3B5E50E" w14:textId="77777777" w:rsidR="00DC5302" w:rsidRDefault="00DC5302"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80172543"/>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801725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bookmarkEnd w:id="112"/>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80172545"/>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9C51A6">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9C51A6">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80172546"/>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9C51A6">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9C51A6">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80172547"/>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9C51A6">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451847707"/>
      <w:bookmarkStart w:id="120"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19"/>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80172550"/>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78CD3E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07D04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3CF0CD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92C590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60B2A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B3227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3DE8A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A12213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90DB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3BD127"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D3ADB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4BB4821"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FCAD1E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2E2B84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55692C3"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548FA84"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BBF4BD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4CDE9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A7DDE8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9CF1A7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9381CD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8B6CEA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239EA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9899A4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1F737E8" w14:textId="77777777" w:rsidR="00A92788" w:rsidRDefault="00A92788" w:rsidP="00334377">
      <w:pPr>
        <w:pStyle w:val="Header"/>
        <w:tabs>
          <w:tab w:val="left" w:pos="720"/>
        </w:tabs>
        <w:spacing w:line="360" w:lineRule="auto"/>
        <w:rPr>
          <w:rFonts w:asciiTheme="minorHAnsi" w:hAnsiTheme="minorHAnsi" w:cstheme="minorHAnsi"/>
          <w:b/>
          <w:bCs/>
          <w:i/>
          <w:iCs/>
          <w:sz w:val="18"/>
          <w:szCs w:val="18"/>
        </w:rPr>
      </w:pPr>
    </w:p>
    <w:p w14:paraId="1E762AD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17DD0A1" w14:textId="77777777" w:rsidR="00061CAE" w:rsidRDefault="00061CAE" w:rsidP="00215589">
      <w:pPr>
        <w:pStyle w:val="Header"/>
        <w:tabs>
          <w:tab w:val="left" w:pos="720"/>
        </w:tabs>
        <w:spacing w:line="360" w:lineRule="auto"/>
        <w:rPr>
          <w:rFonts w:asciiTheme="minorHAnsi" w:hAnsiTheme="minorHAnsi" w:cstheme="minorHAnsi"/>
          <w:b/>
          <w:bCs/>
          <w:i/>
          <w:iCs/>
          <w:sz w:val="18"/>
          <w:szCs w:val="18"/>
        </w:rPr>
      </w:pPr>
    </w:p>
    <w:p w14:paraId="678F50F6" w14:textId="5966CE84" w:rsidR="004456C2" w:rsidRPr="00637FF3" w:rsidRDefault="00B45EF7" w:rsidP="00637FF3">
      <w:pPr>
        <w:pStyle w:val="ListParagraph"/>
        <w:numPr>
          <w:ilvl w:val="0"/>
          <w:numId w:val="2"/>
        </w:numPr>
        <w:spacing w:line="360" w:lineRule="auto"/>
        <w:outlineLvl w:val="0"/>
        <w:rPr>
          <w:rFonts w:asciiTheme="minorHAnsi" w:hAnsiTheme="minorHAnsi" w:cstheme="minorHAnsi"/>
          <w:b/>
          <w:sz w:val="26"/>
        </w:rPr>
      </w:pPr>
      <w:bookmarkStart w:id="131" w:name="_Toc80172551"/>
      <w:bookmarkEnd w:id="129"/>
      <w:r w:rsidRPr="00B45EF7">
        <w:rPr>
          <w:rFonts w:asciiTheme="minorHAnsi" w:hAnsiTheme="minorHAnsi" w:cstheme="minorHAnsi"/>
          <w:b/>
          <w:sz w:val="26"/>
        </w:rPr>
        <w:t>E-LOG</w:t>
      </w:r>
      <w:r w:rsidR="00A6031B" w:rsidRPr="00B45EF7">
        <w:rPr>
          <w:rFonts w:asciiTheme="minorHAnsi" w:hAnsiTheme="minorHAnsi" w:cstheme="minorHAnsi"/>
          <w:b/>
          <w:sz w:val="26"/>
        </w:rPr>
        <w:t xml:space="preserve"> M</w:t>
      </w:r>
      <w:bookmarkEnd w:id="131"/>
      <w:r w:rsidRPr="00B45EF7">
        <w:rPr>
          <w:rFonts w:asciiTheme="minorHAnsi" w:hAnsiTheme="minorHAnsi" w:cstheme="minorHAnsi"/>
          <w:b/>
          <w:sz w:val="26"/>
        </w:rPr>
        <w:t>ODULES</w:t>
      </w:r>
      <w:bookmarkStart w:id="132" w:name="_Toc471939114"/>
      <w:bookmarkStart w:id="133" w:name="_Toc471939162"/>
      <w:bookmarkStart w:id="134" w:name="_Toc471939561"/>
      <w:bookmarkStart w:id="135" w:name="_Toc472170009"/>
      <w:bookmarkStart w:id="136" w:name="_Toc472175220"/>
      <w:bookmarkStart w:id="137" w:name="_Toc472175271"/>
      <w:bookmarkStart w:id="138" w:name="_Toc472182429"/>
      <w:bookmarkStart w:id="139" w:name="_Toc472240207"/>
      <w:bookmarkStart w:id="140" w:name="_Toc472260624"/>
      <w:bookmarkStart w:id="141" w:name="_Toc473200893"/>
      <w:bookmarkStart w:id="142" w:name="_Toc473224036"/>
      <w:bookmarkStart w:id="143" w:name="_Toc473224614"/>
      <w:bookmarkStart w:id="144" w:name="_Toc473224665"/>
      <w:bookmarkStart w:id="145" w:name="_Toc473225514"/>
      <w:bookmarkStart w:id="146" w:name="_Toc475371477"/>
      <w:bookmarkStart w:id="147" w:name="_Toc506799653"/>
      <w:bookmarkStart w:id="148" w:name="_Toc506799701"/>
      <w:bookmarkStart w:id="149" w:name="_Toc506891783"/>
      <w:bookmarkStart w:id="150" w:name="_Toc506891838"/>
      <w:bookmarkStart w:id="151" w:name="_Toc506891893"/>
      <w:bookmarkStart w:id="152" w:name="_Toc506891970"/>
      <w:bookmarkStart w:id="153" w:name="_Toc506893347"/>
      <w:bookmarkStart w:id="154" w:name="_Toc506898631"/>
      <w:bookmarkStart w:id="155" w:name="_Toc506898686"/>
      <w:bookmarkStart w:id="156" w:name="_Toc506976665"/>
      <w:bookmarkStart w:id="157" w:name="_Toc506980997"/>
      <w:bookmarkStart w:id="158" w:name="_Toc506987416"/>
      <w:bookmarkStart w:id="159" w:name="_Toc507074831"/>
      <w:bookmarkStart w:id="160" w:name="_Toc507075471"/>
      <w:bookmarkStart w:id="161" w:name="_Toc507076802"/>
      <w:bookmarkStart w:id="162" w:name="_Toc507078471"/>
      <w:bookmarkStart w:id="163" w:name="_Toc507083923"/>
      <w:bookmarkStart w:id="164" w:name="_Toc507537208"/>
      <w:bookmarkStart w:id="165" w:name="_Toc508181086"/>
      <w:bookmarkStart w:id="166" w:name="_Toc508209440"/>
      <w:bookmarkStart w:id="167" w:name="_Toc511196347"/>
      <w:bookmarkStart w:id="168" w:name="_Toc511332849"/>
      <w:bookmarkStart w:id="169" w:name="_Toc511332931"/>
      <w:bookmarkStart w:id="170" w:name="_Toc511336873"/>
      <w:bookmarkStart w:id="171" w:name="_Toc511336918"/>
      <w:bookmarkStart w:id="172" w:name="_Toc511336960"/>
      <w:bookmarkStart w:id="173" w:name="_Toc511338757"/>
      <w:bookmarkStart w:id="174" w:name="_Toc511732238"/>
      <w:bookmarkStart w:id="175" w:name="_Toc511732279"/>
      <w:bookmarkStart w:id="176" w:name="_Toc513714648"/>
      <w:bookmarkStart w:id="177" w:name="_Toc514064792"/>
      <w:bookmarkStart w:id="178" w:name="_Toc514065016"/>
      <w:bookmarkStart w:id="179" w:name="_Toc514316273"/>
      <w:bookmarkStart w:id="180" w:name="_Toc514316314"/>
      <w:bookmarkStart w:id="181" w:name="_Toc514859737"/>
      <w:bookmarkStart w:id="182" w:name="_Toc514927027"/>
      <w:bookmarkStart w:id="183" w:name="_Toc531729396"/>
      <w:bookmarkStart w:id="184" w:name="_Toc531890958"/>
      <w:bookmarkStart w:id="185" w:name="_Toc532239686"/>
      <w:bookmarkStart w:id="186" w:name="_Toc532239788"/>
      <w:bookmarkStart w:id="187" w:name="_Toc532239857"/>
      <w:bookmarkStart w:id="188" w:name="_Toc532250907"/>
      <w:bookmarkStart w:id="189" w:name="_Toc532284549"/>
      <w:bookmarkStart w:id="190" w:name="_Toc532287557"/>
      <w:bookmarkStart w:id="191" w:name="_Toc532479073"/>
      <w:bookmarkStart w:id="192" w:name="_Toc532486335"/>
      <w:bookmarkStart w:id="193" w:name="_Toc532739617"/>
      <w:bookmarkStart w:id="194" w:name="_Toc532744246"/>
      <w:bookmarkStart w:id="195" w:name="_Toc533685613"/>
      <w:bookmarkStart w:id="196" w:name="_Toc533753385"/>
      <w:bookmarkStart w:id="197" w:name="_Toc534129395"/>
      <w:bookmarkStart w:id="198" w:name="_Toc534129633"/>
      <w:bookmarkStart w:id="199" w:name="_Toc534129930"/>
      <w:bookmarkStart w:id="200" w:name="_Toc534148046"/>
      <w:bookmarkStart w:id="201" w:name="_Toc534148120"/>
      <w:bookmarkStart w:id="202" w:name="_Toc534191612"/>
      <w:bookmarkStart w:id="203" w:name="_Toc534205185"/>
      <w:bookmarkStart w:id="204" w:name="_Toc534205407"/>
      <w:bookmarkStart w:id="205" w:name="_Toc534210723"/>
      <w:bookmarkStart w:id="206" w:name="_Toc534212445"/>
      <w:bookmarkStart w:id="207" w:name="_Toc535321006"/>
      <w:bookmarkStart w:id="208" w:name="_Toc535336362"/>
      <w:bookmarkStart w:id="209" w:name="_Toc535773553"/>
      <w:bookmarkStart w:id="210" w:name="_Toc536201846"/>
      <w:bookmarkStart w:id="211" w:name="_Toc536201931"/>
      <w:bookmarkStart w:id="212" w:name="_Toc536784498"/>
      <w:bookmarkStart w:id="213" w:name="_Toc536784589"/>
      <w:bookmarkStart w:id="214" w:name="_Toc536784680"/>
      <w:bookmarkStart w:id="215" w:name="_Toc536784771"/>
      <w:bookmarkStart w:id="216" w:name="_Toc536784860"/>
      <w:bookmarkStart w:id="217" w:name="_Toc536784949"/>
      <w:bookmarkStart w:id="218" w:name="_Toc536785038"/>
      <w:bookmarkStart w:id="219" w:name="_Toc536785127"/>
      <w:bookmarkStart w:id="220" w:name="_Toc536785216"/>
      <w:bookmarkStart w:id="221" w:name="_Toc715446"/>
      <w:bookmarkStart w:id="222" w:name="_Toc716920"/>
      <w:bookmarkStart w:id="223" w:name="_Toc724424"/>
      <w:bookmarkStart w:id="224" w:name="_Toc728428"/>
      <w:bookmarkStart w:id="225" w:name="_Toc728481"/>
      <w:bookmarkStart w:id="226" w:name="_Toc728532"/>
      <w:bookmarkStart w:id="227" w:name="_Toc728583"/>
      <w:bookmarkStart w:id="228" w:name="_Toc1374460"/>
      <w:bookmarkStart w:id="229" w:name="_Toc6092815"/>
      <w:bookmarkStart w:id="230" w:name="_Toc6224905"/>
      <w:bookmarkStart w:id="231" w:name="_Toc6225266"/>
      <w:bookmarkStart w:id="232" w:name="_Toc7825074"/>
      <w:bookmarkStart w:id="233" w:name="_Toc7825340"/>
      <w:bookmarkStart w:id="234" w:name="_Toc8144843"/>
      <w:bookmarkStart w:id="235" w:name="_Toc8808186"/>
      <w:bookmarkStart w:id="236" w:name="_Toc9361992"/>
      <w:bookmarkStart w:id="237" w:name="_Toc64112541"/>
      <w:bookmarkStart w:id="238" w:name="_Toc64112586"/>
      <w:bookmarkStart w:id="239" w:name="_Toc64112630"/>
      <w:bookmarkStart w:id="240" w:name="_Toc64112689"/>
      <w:bookmarkStart w:id="241" w:name="_Toc64122596"/>
      <w:bookmarkStart w:id="242" w:name="_Toc64124624"/>
      <w:bookmarkStart w:id="243" w:name="_Toc79170713"/>
      <w:bookmarkStart w:id="244" w:name="_Toc79170761"/>
      <w:bookmarkStart w:id="245" w:name="_Toc79175655"/>
      <w:bookmarkStart w:id="246" w:name="_Toc79176159"/>
      <w:bookmarkStart w:id="247" w:name="_Toc79440510"/>
      <w:bookmarkStart w:id="248" w:name="_Toc79440561"/>
      <w:bookmarkStart w:id="249" w:name="_Toc79480331"/>
      <w:bookmarkStart w:id="250" w:name="_Toc80006578"/>
      <w:bookmarkStart w:id="251" w:name="_Toc80016397"/>
      <w:bookmarkStart w:id="252" w:name="_Toc80130150"/>
      <w:bookmarkStart w:id="253" w:name="_Toc80130465"/>
      <w:bookmarkStart w:id="254" w:name="_Toc80172552"/>
      <w:bookmarkStart w:id="255" w:name="_Toc471939115"/>
      <w:bookmarkStart w:id="256" w:name="_Toc471939163"/>
      <w:bookmarkStart w:id="257" w:name="_Toc471939562"/>
      <w:bookmarkStart w:id="258" w:name="_Toc472170010"/>
      <w:bookmarkStart w:id="259" w:name="_Toc472175221"/>
      <w:bookmarkStart w:id="260" w:name="_Toc472175272"/>
      <w:bookmarkStart w:id="261" w:name="_Toc472182430"/>
      <w:bookmarkStart w:id="262" w:name="_Toc472240208"/>
      <w:bookmarkStart w:id="263" w:name="_Toc472260625"/>
      <w:bookmarkStart w:id="264" w:name="_Toc473200894"/>
      <w:bookmarkStart w:id="265" w:name="_Toc473224037"/>
      <w:bookmarkStart w:id="266" w:name="_Toc473224615"/>
      <w:bookmarkStart w:id="267" w:name="_Toc473224666"/>
      <w:bookmarkStart w:id="268" w:name="_Toc473225515"/>
      <w:bookmarkStart w:id="269" w:name="_Toc475371478"/>
      <w:bookmarkStart w:id="270" w:name="_Toc506799654"/>
      <w:bookmarkStart w:id="271" w:name="_Toc506799702"/>
      <w:bookmarkStart w:id="272" w:name="_Toc506891784"/>
      <w:bookmarkStart w:id="273" w:name="_Toc506891839"/>
      <w:bookmarkStart w:id="274" w:name="_Toc506891894"/>
      <w:bookmarkStart w:id="275" w:name="_Toc506891971"/>
      <w:bookmarkStart w:id="276" w:name="_Toc506893348"/>
      <w:bookmarkStart w:id="277" w:name="_Toc506898632"/>
      <w:bookmarkStart w:id="278" w:name="_Toc506898687"/>
      <w:bookmarkStart w:id="279" w:name="_Toc506976666"/>
      <w:bookmarkStart w:id="280" w:name="_Toc506980998"/>
      <w:bookmarkStart w:id="281" w:name="_Toc506987417"/>
      <w:bookmarkStart w:id="282" w:name="_Toc507074832"/>
      <w:bookmarkStart w:id="283" w:name="_Toc507075472"/>
      <w:bookmarkStart w:id="284" w:name="_Toc507076803"/>
      <w:bookmarkStart w:id="285" w:name="_Toc507078472"/>
      <w:bookmarkStart w:id="286" w:name="_Toc507083924"/>
      <w:bookmarkStart w:id="287" w:name="_Toc507537209"/>
      <w:bookmarkStart w:id="288" w:name="_Toc508181087"/>
      <w:bookmarkStart w:id="289" w:name="_Toc508209441"/>
      <w:bookmarkStart w:id="290" w:name="_Toc511196348"/>
      <w:bookmarkStart w:id="291" w:name="_Toc511332850"/>
      <w:bookmarkStart w:id="292" w:name="_Toc511332932"/>
      <w:bookmarkStart w:id="293" w:name="_Toc511336874"/>
      <w:bookmarkStart w:id="294" w:name="_Toc511336919"/>
      <w:bookmarkStart w:id="295" w:name="_Toc511336961"/>
      <w:bookmarkStart w:id="296" w:name="_Toc511338758"/>
      <w:bookmarkStart w:id="297" w:name="_Toc511732239"/>
      <w:bookmarkStart w:id="298" w:name="_Toc511732280"/>
      <w:bookmarkStart w:id="299" w:name="_Toc513714649"/>
      <w:bookmarkStart w:id="300" w:name="_Toc514064793"/>
      <w:bookmarkStart w:id="301" w:name="_Toc514065017"/>
      <w:bookmarkStart w:id="302" w:name="_Toc514316274"/>
      <w:bookmarkStart w:id="303" w:name="_Toc514316315"/>
      <w:bookmarkStart w:id="304" w:name="_Toc514859738"/>
      <w:bookmarkStart w:id="305" w:name="_Toc514927028"/>
      <w:bookmarkStart w:id="306" w:name="_Toc531729397"/>
      <w:bookmarkStart w:id="307" w:name="_Toc531890959"/>
      <w:bookmarkStart w:id="308" w:name="_Toc532239687"/>
      <w:bookmarkStart w:id="309" w:name="_Toc532239789"/>
      <w:bookmarkStart w:id="310" w:name="_Toc532239858"/>
      <w:bookmarkStart w:id="311" w:name="_Toc532250908"/>
      <w:bookmarkStart w:id="312" w:name="_Toc532284550"/>
      <w:bookmarkStart w:id="313" w:name="_Toc532287558"/>
      <w:bookmarkStart w:id="314" w:name="_Toc532479074"/>
      <w:bookmarkStart w:id="315" w:name="_Toc532486336"/>
      <w:bookmarkStart w:id="316" w:name="_Toc532739618"/>
      <w:bookmarkStart w:id="317" w:name="_Toc532744247"/>
      <w:bookmarkStart w:id="318" w:name="_Toc533685614"/>
      <w:bookmarkStart w:id="319" w:name="_Toc533753386"/>
      <w:bookmarkStart w:id="320" w:name="_Toc534129396"/>
      <w:bookmarkStart w:id="321" w:name="_Toc534129634"/>
      <w:bookmarkStart w:id="322" w:name="_Toc534129931"/>
      <w:bookmarkStart w:id="323" w:name="_Toc534148047"/>
      <w:bookmarkStart w:id="324" w:name="_Toc534148121"/>
      <w:bookmarkStart w:id="325" w:name="_Toc534191613"/>
      <w:bookmarkStart w:id="326" w:name="_Toc534205186"/>
      <w:bookmarkStart w:id="327" w:name="_Toc534205408"/>
      <w:bookmarkStart w:id="328" w:name="_Toc534210724"/>
      <w:bookmarkStart w:id="329" w:name="_Toc534212446"/>
      <w:bookmarkStart w:id="330" w:name="_Toc535321007"/>
      <w:bookmarkStart w:id="331" w:name="_Toc535336363"/>
      <w:bookmarkStart w:id="332" w:name="_Toc535773554"/>
      <w:bookmarkStart w:id="333" w:name="_Toc536201847"/>
      <w:bookmarkStart w:id="334" w:name="_Toc536201932"/>
      <w:bookmarkStart w:id="335" w:name="_Toc536784499"/>
      <w:bookmarkStart w:id="336" w:name="_Toc536784590"/>
      <w:bookmarkStart w:id="337" w:name="_Toc536784681"/>
      <w:bookmarkStart w:id="338" w:name="_Toc536784772"/>
      <w:bookmarkStart w:id="339" w:name="_Toc536784861"/>
      <w:bookmarkStart w:id="340" w:name="_Toc536784950"/>
      <w:bookmarkStart w:id="341" w:name="_Toc536785039"/>
      <w:bookmarkStart w:id="342" w:name="_Toc536785128"/>
      <w:bookmarkStart w:id="343" w:name="_Toc536785217"/>
      <w:bookmarkStart w:id="344" w:name="_Toc715447"/>
      <w:bookmarkStart w:id="345" w:name="_Toc716921"/>
      <w:bookmarkStart w:id="346" w:name="_Toc724425"/>
      <w:bookmarkStart w:id="347" w:name="_Toc728429"/>
      <w:bookmarkStart w:id="348" w:name="_Toc728482"/>
      <w:bookmarkStart w:id="349" w:name="_Toc728533"/>
      <w:bookmarkStart w:id="350" w:name="_Toc728584"/>
      <w:bookmarkStart w:id="351" w:name="_Toc1374461"/>
      <w:bookmarkStart w:id="352" w:name="_Toc6092816"/>
      <w:bookmarkStart w:id="353" w:name="_Toc6224906"/>
      <w:bookmarkStart w:id="354" w:name="_Toc6225267"/>
      <w:bookmarkStart w:id="355" w:name="_Toc7825075"/>
      <w:bookmarkStart w:id="356" w:name="_Toc7825341"/>
      <w:bookmarkStart w:id="357" w:name="_Toc8144844"/>
      <w:bookmarkStart w:id="358" w:name="_Toc8808187"/>
      <w:bookmarkStart w:id="359" w:name="_Toc9361993"/>
      <w:bookmarkStart w:id="360" w:name="_Toc64112542"/>
      <w:bookmarkStart w:id="361" w:name="_Toc64112587"/>
      <w:bookmarkStart w:id="362" w:name="_Toc64112631"/>
      <w:bookmarkStart w:id="363" w:name="_Toc64112690"/>
      <w:bookmarkStart w:id="364" w:name="_Toc64122597"/>
      <w:bookmarkStart w:id="365" w:name="_Toc64124625"/>
      <w:bookmarkStart w:id="366" w:name="_Toc79170714"/>
      <w:bookmarkStart w:id="367" w:name="_Toc79170762"/>
      <w:bookmarkStart w:id="368" w:name="_Toc79175656"/>
      <w:bookmarkStart w:id="369" w:name="_Toc79176160"/>
      <w:bookmarkStart w:id="370" w:name="_Toc79440511"/>
      <w:bookmarkStart w:id="371" w:name="_Toc79440562"/>
      <w:bookmarkStart w:id="372" w:name="_Toc79480332"/>
      <w:bookmarkStart w:id="373" w:name="_Toc80006579"/>
      <w:bookmarkStart w:id="374" w:name="_Toc80016398"/>
      <w:bookmarkStart w:id="375" w:name="_Toc80130151"/>
      <w:bookmarkStart w:id="376" w:name="_Toc80130466"/>
      <w:bookmarkStart w:id="377" w:name="_Toc80172553"/>
      <w:bookmarkStart w:id="378" w:name="_Toc471939116"/>
      <w:bookmarkStart w:id="379" w:name="_Toc471939164"/>
      <w:bookmarkStart w:id="380" w:name="_Toc471939563"/>
      <w:bookmarkStart w:id="381" w:name="_Toc472170011"/>
      <w:bookmarkStart w:id="382" w:name="_Toc472175222"/>
      <w:bookmarkStart w:id="383" w:name="_Toc472175273"/>
      <w:bookmarkStart w:id="384" w:name="_Toc472182431"/>
      <w:bookmarkStart w:id="385" w:name="_Toc472240209"/>
      <w:bookmarkStart w:id="386" w:name="_Toc472260626"/>
      <w:bookmarkStart w:id="387" w:name="_Toc473200895"/>
      <w:bookmarkStart w:id="388" w:name="_Toc473224038"/>
      <w:bookmarkStart w:id="389" w:name="_Toc473224616"/>
      <w:bookmarkStart w:id="390" w:name="_Toc473224667"/>
      <w:bookmarkStart w:id="391" w:name="_Toc473225516"/>
      <w:bookmarkStart w:id="392" w:name="_Toc475371479"/>
      <w:bookmarkStart w:id="393" w:name="_Toc506799655"/>
      <w:bookmarkStart w:id="394" w:name="_Toc506799703"/>
      <w:bookmarkStart w:id="395" w:name="_Toc506891785"/>
      <w:bookmarkStart w:id="396" w:name="_Toc506891840"/>
      <w:bookmarkStart w:id="397" w:name="_Toc506891895"/>
      <w:bookmarkStart w:id="398" w:name="_Toc506891972"/>
      <w:bookmarkStart w:id="399" w:name="_Toc506893349"/>
      <w:bookmarkStart w:id="400" w:name="_Toc506898633"/>
      <w:bookmarkStart w:id="401" w:name="_Toc506898688"/>
      <w:bookmarkStart w:id="402" w:name="_Toc506976667"/>
      <w:bookmarkStart w:id="403" w:name="_Toc506980999"/>
      <w:bookmarkStart w:id="404" w:name="_Toc506987418"/>
      <w:bookmarkStart w:id="405" w:name="_Toc507074833"/>
      <w:bookmarkStart w:id="406" w:name="_Toc507075473"/>
      <w:bookmarkStart w:id="407" w:name="_Toc507076804"/>
      <w:bookmarkStart w:id="408" w:name="_Toc507078473"/>
      <w:bookmarkStart w:id="409" w:name="_Toc507083925"/>
      <w:bookmarkStart w:id="410" w:name="_Toc507537210"/>
      <w:bookmarkStart w:id="411" w:name="_Toc508181088"/>
      <w:bookmarkStart w:id="412" w:name="_Toc508209442"/>
      <w:bookmarkStart w:id="413" w:name="_Toc511196349"/>
      <w:bookmarkStart w:id="414" w:name="_Toc511332851"/>
      <w:bookmarkStart w:id="415" w:name="_Toc511332933"/>
      <w:bookmarkStart w:id="416" w:name="_Toc511336875"/>
      <w:bookmarkStart w:id="417" w:name="_Toc511336920"/>
      <w:bookmarkStart w:id="418" w:name="_Toc511336962"/>
      <w:bookmarkStart w:id="419" w:name="_Toc511338759"/>
      <w:bookmarkStart w:id="420" w:name="_Toc511732240"/>
      <w:bookmarkStart w:id="421" w:name="_Toc511732281"/>
      <w:bookmarkStart w:id="422" w:name="_Toc513714650"/>
      <w:bookmarkStart w:id="423" w:name="_Toc514064794"/>
      <w:bookmarkStart w:id="424" w:name="_Toc514065018"/>
      <w:bookmarkStart w:id="425" w:name="_Toc514316275"/>
      <w:bookmarkStart w:id="426" w:name="_Toc514316316"/>
      <w:bookmarkStart w:id="427" w:name="_Toc514859739"/>
      <w:bookmarkStart w:id="428" w:name="_Toc514927029"/>
      <w:bookmarkStart w:id="429" w:name="_Toc531729398"/>
      <w:bookmarkStart w:id="430" w:name="_Toc531890960"/>
      <w:bookmarkStart w:id="431" w:name="_Toc532239688"/>
      <w:bookmarkStart w:id="432" w:name="_Toc532239790"/>
      <w:bookmarkStart w:id="433" w:name="_Toc532239859"/>
      <w:bookmarkStart w:id="434" w:name="_Toc532250909"/>
      <w:bookmarkStart w:id="435" w:name="_Toc532284551"/>
      <w:bookmarkStart w:id="436" w:name="_Toc532287559"/>
      <w:bookmarkStart w:id="437" w:name="_Toc532479075"/>
      <w:bookmarkStart w:id="438" w:name="_Toc532486337"/>
      <w:bookmarkStart w:id="439" w:name="_Toc532739619"/>
      <w:bookmarkStart w:id="440" w:name="_Toc532744248"/>
      <w:bookmarkStart w:id="441" w:name="_Toc533685615"/>
      <w:bookmarkStart w:id="442" w:name="_Toc533753387"/>
      <w:bookmarkStart w:id="443" w:name="_Toc534129397"/>
      <w:bookmarkStart w:id="444" w:name="_Toc534129635"/>
      <w:bookmarkStart w:id="445" w:name="_Toc534129932"/>
      <w:bookmarkStart w:id="446" w:name="_Toc534148048"/>
      <w:bookmarkStart w:id="447" w:name="_Toc534148122"/>
      <w:bookmarkStart w:id="448" w:name="_Toc534191614"/>
      <w:bookmarkStart w:id="449" w:name="_Toc534205187"/>
      <w:bookmarkStart w:id="450" w:name="_Toc534205409"/>
      <w:bookmarkStart w:id="451" w:name="_Toc534210725"/>
      <w:bookmarkStart w:id="452" w:name="_Toc534212447"/>
      <w:bookmarkStart w:id="453" w:name="_Toc535321008"/>
      <w:bookmarkStart w:id="454" w:name="_Toc535336364"/>
      <w:bookmarkStart w:id="455" w:name="_Toc535773555"/>
      <w:bookmarkStart w:id="456" w:name="_Toc536201848"/>
      <w:bookmarkStart w:id="457" w:name="_Toc536201933"/>
      <w:bookmarkStart w:id="458" w:name="_Toc536784500"/>
      <w:bookmarkStart w:id="459" w:name="_Toc536784591"/>
      <w:bookmarkStart w:id="460" w:name="_Toc536784682"/>
      <w:bookmarkStart w:id="461" w:name="_Toc536784773"/>
      <w:bookmarkStart w:id="462" w:name="_Toc536784862"/>
      <w:bookmarkStart w:id="463" w:name="_Toc536784951"/>
      <w:bookmarkStart w:id="464" w:name="_Toc536785040"/>
      <w:bookmarkStart w:id="465" w:name="_Toc536785129"/>
      <w:bookmarkStart w:id="466" w:name="_Toc536785218"/>
      <w:bookmarkStart w:id="467" w:name="_Toc715448"/>
      <w:bookmarkStart w:id="468" w:name="_Toc716922"/>
      <w:bookmarkStart w:id="469" w:name="_Toc724426"/>
      <w:bookmarkStart w:id="470" w:name="_Toc728430"/>
      <w:bookmarkStart w:id="471" w:name="_Toc728483"/>
      <w:bookmarkStart w:id="472" w:name="_Toc728534"/>
      <w:bookmarkStart w:id="473" w:name="_Toc728585"/>
      <w:bookmarkStart w:id="474" w:name="_Toc1374462"/>
      <w:bookmarkStart w:id="475" w:name="_Toc6092817"/>
      <w:bookmarkStart w:id="476" w:name="_Toc6224907"/>
      <w:bookmarkStart w:id="477" w:name="_Toc6225268"/>
      <w:bookmarkStart w:id="478" w:name="_Toc7825076"/>
      <w:bookmarkStart w:id="479" w:name="_Toc7825342"/>
      <w:bookmarkStart w:id="480" w:name="_Toc8144845"/>
      <w:bookmarkStart w:id="481" w:name="_Toc8808188"/>
      <w:bookmarkStart w:id="482" w:name="_Toc9361994"/>
      <w:bookmarkStart w:id="483" w:name="_Toc64112543"/>
      <w:bookmarkStart w:id="484" w:name="_Toc64112588"/>
      <w:bookmarkStart w:id="485" w:name="_Toc64112632"/>
      <w:bookmarkStart w:id="486" w:name="_Toc64112691"/>
      <w:bookmarkStart w:id="487" w:name="_Toc64122598"/>
      <w:bookmarkStart w:id="488" w:name="_Toc64124626"/>
      <w:bookmarkStart w:id="489" w:name="_Toc79170715"/>
      <w:bookmarkStart w:id="490" w:name="_Toc79170763"/>
      <w:bookmarkStart w:id="491" w:name="_Toc79175657"/>
      <w:bookmarkStart w:id="492" w:name="_Toc79176161"/>
      <w:bookmarkStart w:id="493" w:name="_Toc79440512"/>
      <w:bookmarkStart w:id="494" w:name="_Toc79440563"/>
      <w:bookmarkStart w:id="495" w:name="_Toc79480333"/>
      <w:bookmarkStart w:id="496" w:name="_Toc80006580"/>
      <w:bookmarkStart w:id="497" w:name="_Toc80016399"/>
      <w:bookmarkStart w:id="498" w:name="_Toc80130152"/>
      <w:bookmarkStart w:id="499" w:name="_Toc80130467"/>
      <w:bookmarkStart w:id="500" w:name="_Toc80172554"/>
      <w:bookmarkStart w:id="501" w:name="_Toc471939117"/>
      <w:bookmarkStart w:id="502" w:name="_Toc471939165"/>
      <w:bookmarkStart w:id="503" w:name="_Toc471939564"/>
      <w:bookmarkStart w:id="504" w:name="_Toc472170012"/>
      <w:bookmarkStart w:id="505" w:name="_Toc472175223"/>
      <w:bookmarkStart w:id="506" w:name="_Toc472175274"/>
      <w:bookmarkStart w:id="507" w:name="_Toc472182432"/>
      <w:bookmarkStart w:id="508" w:name="_Toc472240210"/>
      <w:bookmarkStart w:id="509" w:name="_Toc472260627"/>
      <w:bookmarkStart w:id="510" w:name="_Toc473200896"/>
      <w:bookmarkStart w:id="511" w:name="_Toc473224039"/>
      <w:bookmarkStart w:id="512" w:name="_Toc473224617"/>
      <w:bookmarkStart w:id="513" w:name="_Toc473224668"/>
      <w:bookmarkStart w:id="514" w:name="_Toc473225517"/>
      <w:bookmarkStart w:id="515" w:name="_Toc475371480"/>
      <w:bookmarkStart w:id="516" w:name="_Toc506799656"/>
      <w:bookmarkStart w:id="517" w:name="_Toc506799704"/>
      <w:bookmarkStart w:id="518" w:name="_Toc506891786"/>
      <w:bookmarkStart w:id="519" w:name="_Toc506891841"/>
      <w:bookmarkStart w:id="520" w:name="_Toc506891896"/>
      <w:bookmarkStart w:id="521" w:name="_Toc506891973"/>
      <w:bookmarkStart w:id="522" w:name="_Toc506893350"/>
      <w:bookmarkStart w:id="523" w:name="_Toc506898634"/>
      <w:bookmarkStart w:id="524" w:name="_Toc506898689"/>
      <w:bookmarkStart w:id="525" w:name="_Toc506976668"/>
      <w:bookmarkStart w:id="526" w:name="_Toc506981000"/>
      <w:bookmarkStart w:id="527" w:name="_Toc506987419"/>
      <w:bookmarkStart w:id="528" w:name="_Toc507074834"/>
      <w:bookmarkStart w:id="529" w:name="_Toc507075474"/>
      <w:bookmarkStart w:id="530" w:name="_Toc507076805"/>
      <w:bookmarkStart w:id="531" w:name="_Toc507078474"/>
      <w:bookmarkStart w:id="532" w:name="_Toc507083926"/>
      <w:bookmarkStart w:id="533" w:name="_Toc507537211"/>
      <w:bookmarkStart w:id="534" w:name="_Toc508181089"/>
      <w:bookmarkStart w:id="535" w:name="_Toc508209443"/>
      <w:bookmarkStart w:id="536" w:name="_Toc511196350"/>
      <w:bookmarkStart w:id="537" w:name="_Toc511332852"/>
      <w:bookmarkStart w:id="538" w:name="_Toc511332934"/>
      <w:bookmarkStart w:id="539" w:name="_Toc511336876"/>
      <w:bookmarkStart w:id="540" w:name="_Toc511336921"/>
      <w:bookmarkStart w:id="541" w:name="_Toc511336963"/>
      <w:bookmarkStart w:id="542" w:name="_Toc511338760"/>
      <w:bookmarkStart w:id="543" w:name="_Toc511732241"/>
      <w:bookmarkStart w:id="544" w:name="_Toc511732282"/>
      <w:bookmarkStart w:id="545" w:name="_Toc513714651"/>
      <w:bookmarkStart w:id="546" w:name="_Toc514064795"/>
      <w:bookmarkStart w:id="547" w:name="_Toc514065019"/>
      <w:bookmarkStart w:id="548" w:name="_Toc514316276"/>
      <w:bookmarkStart w:id="549" w:name="_Toc514316317"/>
      <w:bookmarkStart w:id="550" w:name="_Toc514859740"/>
      <w:bookmarkStart w:id="551" w:name="_Toc514927030"/>
      <w:bookmarkStart w:id="552" w:name="_Toc531729399"/>
      <w:bookmarkStart w:id="553" w:name="_Toc531890961"/>
      <w:bookmarkStart w:id="554" w:name="_Toc532239689"/>
      <w:bookmarkStart w:id="555" w:name="_Toc532239791"/>
      <w:bookmarkStart w:id="556" w:name="_Toc532239860"/>
      <w:bookmarkStart w:id="557" w:name="_Toc532250910"/>
      <w:bookmarkStart w:id="558" w:name="_Toc532284552"/>
      <w:bookmarkStart w:id="559" w:name="_Toc532287560"/>
      <w:bookmarkStart w:id="560" w:name="_Toc532479076"/>
      <w:bookmarkStart w:id="561" w:name="_Toc532486338"/>
      <w:bookmarkStart w:id="562" w:name="_Toc532739620"/>
      <w:bookmarkStart w:id="563" w:name="_Toc532744249"/>
      <w:bookmarkStart w:id="564" w:name="_Toc533685616"/>
      <w:bookmarkStart w:id="565" w:name="_Toc533753388"/>
      <w:bookmarkStart w:id="566" w:name="_Toc534129398"/>
      <w:bookmarkStart w:id="567" w:name="_Toc534129636"/>
      <w:bookmarkStart w:id="568" w:name="_Toc534129933"/>
      <w:bookmarkStart w:id="569" w:name="_Toc534148049"/>
      <w:bookmarkStart w:id="570" w:name="_Toc534148123"/>
      <w:bookmarkStart w:id="571" w:name="_Toc534191615"/>
      <w:bookmarkStart w:id="572" w:name="_Toc534205188"/>
      <w:bookmarkStart w:id="573" w:name="_Toc534205410"/>
      <w:bookmarkStart w:id="574" w:name="_Toc534210726"/>
      <w:bookmarkStart w:id="575" w:name="_Toc534212448"/>
      <w:bookmarkStart w:id="576" w:name="_Toc535321009"/>
      <w:bookmarkStart w:id="577" w:name="_Toc535336365"/>
      <w:bookmarkStart w:id="578" w:name="_Toc535773556"/>
      <w:bookmarkStart w:id="579" w:name="_Toc536201849"/>
      <w:bookmarkStart w:id="580" w:name="_Toc536201934"/>
      <w:bookmarkStart w:id="581" w:name="_Toc536784501"/>
      <w:bookmarkStart w:id="582" w:name="_Toc536784592"/>
      <w:bookmarkStart w:id="583" w:name="_Toc536784683"/>
      <w:bookmarkStart w:id="584" w:name="_Toc536784774"/>
      <w:bookmarkStart w:id="585" w:name="_Toc536784863"/>
      <w:bookmarkStart w:id="586" w:name="_Toc536784952"/>
      <w:bookmarkStart w:id="587" w:name="_Toc536785041"/>
      <w:bookmarkStart w:id="588" w:name="_Toc536785130"/>
      <w:bookmarkStart w:id="589" w:name="_Toc536785219"/>
      <w:bookmarkStart w:id="590" w:name="_Toc715449"/>
      <w:bookmarkStart w:id="591" w:name="_Toc716923"/>
      <w:bookmarkStart w:id="592" w:name="_Toc724427"/>
      <w:bookmarkStart w:id="593" w:name="_Toc728431"/>
      <w:bookmarkStart w:id="594" w:name="_Toc728484"/>
      <w:bookmarkStart w:id="595" w:name="_Toc728535"/>
      <w:bookmarkStart w:id="596" w:name="_Toc728586"/>
      <w:bookmarkStart w:id="597" w:name="_Toc1374463"/>
      <w:bookmarkStart w:id="598" w:name="_Toc6092818"/>
      <w:bookmarkStart w:id="599" w:name="_Toc6224908"/>
      <w:bookmarkStart w:id="600" w:name="_Toc6225269"/>
      <w:bookmarkStart w:id="601" w:name="_Toc7825077"/>
      <w:bookmarkStart w:id="602" w:name="_Toc7825343"/>
      <w:bookmarkStart w:id="603" w:name="_Toc8144846"/>
      <w:bookmarkStart w:id="604" w:name="_Toc8808189"/>
      <w:bookmarkStart w:id="605" w:name="_Toc9361995"/>
      <w:bookmarkStart w:id="606" w:name="_Toc64112544"/>
      <w:bookmarkStart w:id="607" w:name="_Toc64112589"/>
      <w:bookmarkStart w:id="608" w:name="_Toc64112633"/>
      <w:bookmarkStart w:id="609" w:name="_Toc64112692"/>
      <w:bookmarkStart w:id="610" w:name="_Toc64122599"/>
      <w:bookmarkStart w:id="611" w:name="_Toc64124627"/>
      <w:bookmarkStart w:id="612" w:name="_Toc79170716"/>
      <w:bookmarkStart w:id="613" w:name="_Toc79170764"/>
      <w:bookmarkStart w:id="614" w:name="_Toc79175658"/>
      <w:bookmarkStart w:id="615" w:name="_Toc79176162"/>
      <w:bookmarkStart w:id="616" w:name="_Toc79440513"/>
      <w:bookmarkStart w:id="617" w:name="_Toc79440564"/>
      <w:bookmarkStart w:id="618" w:name="_Toc79480334"/>
      <w:bookmarkStart w:id="619" w:name="_Toc80006581"/>
      <w:bookmarkStart w:id="620" w:name="_Toc80016400"/>
      <w:bookmarkStart w:id="621" w:name="_Toc80130153"/>
      <w:bookmarkStart w:id="622" w:name="_Toc80130468"/>
      <w:bookmarkStart w:id="623" w:name="_Toc8017255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3916D06" w14:textId="7CE2313A" w:rsidR="00582C15" w:rsidRPr="00582C15" w:rsidRDefault="00B665B8" w:rsidP="00B665B8">
      <w:pPr>
        <w:pStyle w:val="ListParagraph"/>
        <w:numPr>
          <w:ilvl w:val="1"/>
          <w:numId w:val="2"/>
        </w:numPr>
        <w:spacing w:line="360" w:lineRule="auto"/>
        <w:outlineLvl w:val="0"/>
        <w:rPr>
          <w:rFonts w:asciiTheme="minorHAnsi" w:hAnsiTheme="minorHAnsi" w:cstheme="minorHAnsi"/>
          <w:b/>
          <w:sz w:val="26"/>
        </w:rPr>
      </w:pPr>
      <w:r w:rsidRPr="00B665B8">
        <w:rPr>
          <w:rFonts w:asciiTheme="minorHAnsi" w:hAnsiTheme="minorHAnsi" w:cstheme="minorHAnsi"/>
          <w:b/>
          <w:sz w:val="26"/>
        </w:rPr>
        <w:t>Disinfectant preparation and storage record for UDNS area</w:t>
      </w:r>
      <w:r w:rsidR="000009B8">
        <w:rPr>
          <w:rFonts w:asciiTheme="minorHAnsi" w:hAnsiTheme="minorHAnsi" w:cstheme="minorHAnsi"/>
          <w:b/>
          <w:sz w:val="26"/>
        </w:rPr>
        <w:t xml:space="preserve"> </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32771F3C" w:rsidR="00524B03" w:rsidRPr="00440B95" w:rsidRDefault="00440B95" w:rsidP="005A5360">
            <w:pPr>
              <w:spacing w:line="360" w:lineRule="auto"/>
              <w:rPr>
                <w:rFonts w:asciiTheme="minorHAnsi" w:hAnsiTheme="minorHAnsi" w:cstheme="minorHAnsi"/>
                <w:sz w:val="18"/>
                <w:szCs w:val="18"/>
                <w:lang w:val="en-IN" w:eastAsia="en-IN"/>
              </w:rPr>
            </w:pPr>
            <w:r w:rsidRPr="00440B95">
              <w:rPr>
                <w:rFonts w:asciiTheme="minorHAnsi" w:hAnsiTheme="minorHAnsi" w:cstheme="minorHAnsi"/>
                <w:color w:val="000000"/>
                <w:sz w:val="18"/>
                <w:szCs w:val="18"/>
                <w:lang w:val="en-IN" w:eastAsia="en-IN"/>
              </w:rPr>
              <w:t xml:space="preserve">Record for </w:t>
            </w:r>
            <w:r w:rsidR="00821B2F" w:rsidRPr="00821B2F">
              <w:rPr>
                <w:rFonts w:asciiTheme="minorHAnsi" w:hAnsiTheme="minorHAnsi" w:cstheme="minorHAnsi"/>
                <w:color w:val="000000"/>
                <w:sz w:val="18"/>
                <w:szCs w:val="18"/>
                <w:lang w:val="en-IN" w:eastAsia="en-IN"/>
              </w:rPr>
              <w:t>Disinfectant preparation, filtration and storage record for UDNS area</w:t>
            </w:r>
            <w:r w:rsidR="005A5360">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43CA28EE" w:rsidR="00524B03" w:rsidRPr="00440B95" w:rsidRDefault="00582C15" w:rsidP="00FF69F4">
            <w:pPr>
              <w:spacing w:line="360" w:lineRule="auto"/>
              <w:jc w:val="both"/>
              <w:rPr>
                <w:rFonts w:asciiTheme="minorHAnsi" w:hAnsiTheme="minorHAnsi" w:cstheme="minorHAnsi"/>
                <w:sz w:val="18"/>
                <w:szCs w:val="18"/>
              </w:rPr>
            </w:pPr>
            <w:r w:rsidRPr="00CF5108">
              <w:rPr>
                <w:rFonts w:asciiTheme="minorHAnsi" w:hAnsiTheme="minorHAnsi" w:cstheme="minorHAnsi"/>
                <w:color w:val="000000"/>
                <w:sz w:val="18"/>
                <w:szCs w:val="18"/>
                <w:lang w:val="en-IN" w:eastAsia="en-IN"/>
              </w:rPr>
              <w:t>This mo</w:t>
            </w:r>
            <w:r w:rsidR="00731EB0">
              <w:rPr>
                <w:rFonts w:asciiTheme="minorHAnsi" w:hAnsiTheme="minorHAnsi" w:cstheme="minorHAnsi"/>
                <w:color w:val="000000"/>
                <w:sz w:val="18"/>
                <w:szCs w:val="18"/>
                <w:lang w:val="en-IN" w:eastAsia="en-IN"/>
              </w:rPr>
              <w:t>dule will be used for records of</w:t>
            </w:r>
            <w:r w:rsidRPr="00CF5108">
              <w:rPr>
                <w:rFonts w:asciiTheme="minorHAnsi" w:hAnsiTheme="minorHAnsi" w:cstheme="minorHAnsi"/>
                <w:color w:val="000000"/>
                <w:sz w:val="18"/>
                <w:szCs w:val="18"/>
                <w:lang w:val="en-IN" w:eastAsia="en-IN"/>
              </w:rPr>
              <w:t xml:space="preserve"> </w:t>
            </w:r>
            <w:r w:rsidR="00821B2F" w:rsidRPr="00821B2F">
              <w:rPr>
                <w:rFonts w:asciiTheme="minorHAnsi" w:hAnsiTheme="minorHAnsi" w:cstheme="minorHAnsi"/>
                <w:color w:val="000000"/>
                <w:sz w:val="18"/>
                <w:szCs w:val="18"/>
                <w:lang w:val="en-IN" w:eastAsia="en-IN"/>
              </w:rPr>
              <w:t>Disinfectant preparation, filtration and storage record for UDNS area</w:t>
            </w:r>
            <w:r w:rsidRPr="00CF5108">
              <w:rPr>
                <w:rFonts w:asciiTheme="minorHAnsi" w:hAnsiTheme="minorHAnsi" w:cstheme="minorHAnsi"/>
                <w:color w:val="000000"/>
                <w:sz w:val="18"/>
                <w:szCs w:val="18"/>
                <w:lang w:val="en-IN" w:eastAsia="en-IN"/>
              </w:rPr>
              <w:t>.</w:t>
            </w:r>
          </w:p>
        </w:tc>
      </w:tr>
    </w:tbl>
    <w:p w14:paraId="2E1629F6" w14:textId="77777777" w:rsidR="00524B03" w:rsidRDefault="00524B03" w:rsidP="00FF69F4">
      <w:pPr>
        <w:spacing w:line="360" w:lineRule="auto"/>
        <w:rPr>
          <w:rFonts w:asciiTheme="minorHAnsi" w:hAnsiTheme="minorHAnsi" w:cstheme="minorHAnsi"/>
          <w:color w:val="000000"/>
        </w:rPr>
      </w:pPr>
    </w:p>
    <w:p w14:paraId="002D2C9A" w14:textId="1E791897" w:rsidR="004B6BE3" w:rsidRPr="007A57E0" w:rsidRDefault="004B6BE3" w:rsidP="007A57E0">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061CAE">
        <w:trPr>
          <w:trHeight w:val="6577"/>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77777777" w:rsidR="004B6BE3" w:rsidRDefault="004B6BE3" w:rsidP="00FF69F4">
            <w:pPr>
              <w:spacing w:line="360" w:lineRule="auto"/>
              <w:jc w:val="both"/>
              <w:rPr>
                <w:rFonts w:asciiTheme="minorHAnsi" w:hAnsiTheme="minorHAnsi" w:cstheme="minorHAnsi"/>
                <w:sz w:val="18"/>
                <w:szCs w:val="18"/>
              </w:rPr>
            </w:pPr>
          </w:p>
          <w:p w14:paraId="25B8F364" w14:textId="694C7994" w:rsidR="004B6BE3" w:rsidRPr="00B665B8" w:rsidRDefault="004B6BE3" w:rsidP="00B665B8">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3ED74913" w14:textId="748EF5BF" w:rsidR="00731EB0" w:rsidRDefault="00B665B8" w:rsidP="00FF69F4">
            <w:pPr>
              <w:spacing w:line="360" w:lineRule="auto"/>
              <w:jc w:val="both"/>
              <w:rPr>
                <w:rFonts w:asciiTheme="minorHAnsi" w:hAnsiTheme="minorHAnsi" w:cstheme="minorHAnsi"/>
                <w:sz w:val="18"/>
                <w:szCs w:val="18"/>
              </w:rPr>
            </w:pPr>
            <w:r>
              <w:rPr>
                <w:noProof/>
                <w:lang w:val="en-IN" w:eastAsia="en-IN"/>
              </w:rPr>
              <w:drawing>
                <wp:inline distT="0" distB="0" distL="0" distR="0" wp14:anchorId="2B76A53C" wp14:editId="580056BD">
                  <wp:extent cx="4857544" cy="4914900"/>
                  <wp:effectExtent l="19050" t="19050" r="1968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0237" cy="4927743"/>
                          </a:xfrm>
                          <a:prstGeom prst="rect">
                            <a:avLst/>
                          </a:prstGeom>
                          <a:ln w="3175">
                            <a:solidFill>
                              <a:schemeClr val="tx1"/>
                            </a:solidFill>
                          </a:ln>
                        </pic:spPr>
                      </pic:pic>
                    </a:graphicData>
                  </a:graphic>
                </wp:inline>
              </w:drawing>
            </w:r>
          </w:p>
          <w:p w14:paraId="50CD413B" w14:textId="41E59CE2" w:rsidR="004B6BE3" w:rsidRPr="00061CAE" w:rsidRDefault="004B6BE3" w:rsidP="00FF69F4">
            <w:pPr>
              <w:spacing w:line="360" w:lineRule="auto"/>
              <w:rPr>
                <w:rFonts w:asciiTheme="minorHAnsi" w:hAnsiTheme="minorHAnsi" w:cstheme="minorHAnsi"/>
                <w:sz w:val="18"/>
                <w:szCs w:val="18"/>
                <w:lang w:val="en-IN" w:eastAsia="en-IN"/>
              </w:rPr>
            </w:pPr>
          </w:p>
        </w:tc>
      </w:tr>
    </w:tbl>
    <w:p w14:paraId="653BF236" w14:textId="77777777" w:rsidR="007A57E0" w:rsidRDefault="007A57E0" w:rsidP="000C18F0">
      <w:pPr>
        <w:pStyle w:val="Header"/>
        <w:tabs>
          <w:tab w:val="left" w:pos="720"/>
        </w:tabs>
        <w:spacing w:line="360" w:lineRule="auto"/>
        <w:rPr>
          <w:rFonts w:asciiTheme="minorHAnsi" w:hAnsiTheme="minorHAnsi" w:cstheme="minorHAnsi"/>
          <w:b/>
          <w:bCs/>
          <w:i/>
          <w:iCs/>
          <w:sz w:val="18"/>
          <w:szCs w:val="18"/>
        </w:rPr>
      </w:pPr>
    </w:p>
    <w:p w14:paraId="57689E28" w14:textId="77777777" w:rsidR="004756F6" w:rsidRDefault="004756F6" w:rsidP="000C18F0">
      <w:pPr>
        <w:pStyle w:val="Header"/>
        <w:tabs>
          <w:tab w:val="left" w:pos="720"/>
        </w:tabs>
        <w:spacing w:line="360" w:lineRule="auto"/>
        <w:rPr>
          <w:rFonts w:asciiTheme="minorHAnsi" w:hAnsiTheme="minorHAnsi" w:cstheme="minorHAnsi"/>
          <w:b/>
          <w:bCs/>
          <w:i/>
          <w:iCs/>
          <w:sz w:val="18"/>
          <w:szCs w:val="18"/>
        </w:rPr>
      </w:pPr>
    </w:p>
    <w:p w14:paraId="037C3D56" w14:textId="77777777" w:rsidR="007E3A89" w:rsidRPr="009F22CC" w:rsidRDefault="007E3A89" w:rsidP="000C18F0">
      <w:pPr>
        <w:pStyle w:val="Header"/>
        <w:tabs>
          <w:tab w:val="left" w:pos="720"/>
        </w:tabs>
        <w:spacing w:line="360" w:lineRule="auto"/>
        <w:rPr>
          <w:rFonts w:asciiTheme="minorHAnsi" w:hAnsiTheme="minorHAnsi" w:cstheme="minorHAnsi"/>
          <w:sz w:val="18"/>
          <w:szCs w:val="18"/>
        </w:rPr>
      </w:pPr>
      <w:r>
        <w:rPr>
          <w:rFonts w:asciiTheme="minorHAnsi" w:hAnsiTheme="minorHAnsi" w:cstheme="minorHAnsi"/>
          <w:b/>
          <w:bCs/>
          <w:i/>
          <w:iCs/>
          <w:sz w:val="18"/>
          <w:szCs w:val="18"/>
        </w:rPr>
        <w:lastRenderedPageBreak/>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B28213" w14:textId="77777777" w:rsidR="00582C15" w:rsidRDefault="00582C15" w:rsidP="00582C15">
            <w:pPr>
              <w:ind w:left="720"/>
              <w:textAlignment w:val="baseline"/>
              <w:rPr>
                <w:rFonts w:asciiTheme="minorHAnsi" w:hAnsiTheme="minorHAnsi" w:cstheme="minorHAnsi"/>
                <w:color w:val="000000"/>
                <w:sz w:val="18"/>
                <w:szCs w:val="18"/>
                <w:lang w:val="en-IN" w:eastAsia="en-IN"/>
              </w:rPr>
            </w:pPr>
          </w:p>
          <w:p w14:paraId="10E78601" w14:textId="77777777" w:rsidR="007E3A89" w:rsidRPr="00061CAE" w:rsidRDefault="007E3A89" w:rsidP="00A82813">
            <w:pPr>
              <w:numPr>
                <w:ilvl w:val="0"/>
                <w:numId w:val="6"/>
              </w:numPr>
              <w:spacing w:line="360" w:lineRule="auto"/>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1D0CA01E" w14:textId="77777777" w:rsidR="007E3A89" w:rsidRDefault="007E3A89" w:rsidP="00A82813">
            <w:pPr>
              <w:numPr>
                <w:ilvl w:val="0"/>
                <w:numId w:val="6"/>
              </w:numPr>
              <w:spacing w:line="360" w:lineRule="auto"/>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Equipment Master</w:t>
            </w:r>
          </w:p>
          <w:p w14:paraId="34045A5C" w14:textId="4C1A0440" w:rsidR="00E41EDA" w:rsidRPr="00E41EDA" w:rsidRDefault="00E41EDA" w:rsidP="00A82813">
            <w:pPr>
              <w:numPr>
                <w:ilvl w:val="0"/>
                <w:numId w:val="6"/>
              </w:numPr>
              <w:spacing w:line="360" w:lineRule="auto"/>
              <w:textAlignment w:val="baseline"/>
              <w:rPr>
                <w:rFonts w:asciiTheme="minorHAnsi" w:hAnsiTheme="minorHAnsi" w:cstheme="minorHAnsi"/>
                <w:color w:val="000000"/>
                <w:sz w:val="18"/>
                <w:szCs w:val="18"/>
                <w:lang w:val="en-IN" w:eastAsia="en-IN"/>
              </w:rPr>
            </w:pPr>
            <w:r w:rsidRPr="00E41EDA">
              <w:rPr>
                <w:rFonts w:asciiTheme="minorHAnsi" w:hAnsiTheme="minorHAnsi" w:cstheme="minorHAnsi"/>
                <w:color w:val="000000"/>
                <w:sz w:val="18"/>
                <w:szCs w:val="18"/>
                <w:lang w:val="en-IN" w:eastAsia="en-IN"/>
              </w:rPr>
              <w:t>Department Master</w:t>
            </w:r>
          </w:p>
          <w:p w14:paraId="77B27A64" w14:textId="4EAC417C" w:rsidR="00582C15" w:rsidRPr="00E41EDA" w:rsidRDefault="00E41EDA" w:rsidP="00A82813">
            <w:pPr>
              <w:numPr>
                <w:ilvl w:val="0"/>
                <w:numId w:val="6"/>
              </w:numPr>
              <w:spacing w:line="360" w:lineRule="auto"/>
              <w:jc w:val="both"/>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Area/Room Master</w:t>
            </w:r>
          </w:p>
          <w:p w14:paraId="08676AE1" w14:textId="150E56B3" w:rsidR="007E3A89" w:rsidRPr="00582C15" w:rsidRDefault="00582C15" w:rsidP="00A82813">
            <w:pPr>
              <w:spacing w:line="360" w:lineRule="auto"/>
              <w:jc w:val="both"/>
              <w:rPr>
                <w:rFonts w:asciiTheme="minorHAnsi" w:hAnsiTheme="minorHAnsi" w:cstheme="minorHAnsi"/>
                <w:i/>
                <w:sz w:val="18"/>
                <w:szCs w:val="18"/>
              </w:rPr>
            </w:pPr>
            <w:r w:rsidRPr="00582C15">
              <w:rPr>
                <w:rFonts w:asciiTheme="minorHAnsi" w:hAnsiTheme="minorHAnsi" w:cstheme="minorHAnsi"/>
                <w:i/>
                <w:color w:val="FF0000"/>
                <w:sz w:val="18"/>
                <w:szCs w:val="18"/>
              </w:rPr>
              <w:t>*Detailed explanation of masters is covered in first log i.e. Record for lux level measurement of illumination (light source)</w:t>
            </w:r>
          </w:p>
        </w:tc>
      </w:tr>
    </w:tbl>
    <w:p w14:paraId="2477E936" w14:textId="77777777" w:rsidR="007A57E0" w:rsidRDefault="007A57E0" w:rsidP="007E3A89">
      <w:pPr>
        <w:pStyle w:val="Header"/>
        <w:tabs>
          <w:tab w:val="left" w:pos="720"/>
        </w:tabs>
        <w:spacing w:line="360" w:lineRule="auto"/>
        <w:rPr>
          <w:rFonts w:asciiTheme="minorHAnsi" w:hAnsiTheme="minorHAnsi" w:cstheme="minorHAnsi"/>
          <w:b/>
          <w:bCs/>
          <w:i/>
          <w:iCs/>
          <w:sz w:val="18"/>
          <w:szCs w:val="18"/>
        </w:rPr>
      </w:pP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9C51A6">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E92231A" w14:textId="3BDE2E78" w:rsidR="007A57E0" w:rsidRPr="007A57E0" w:rsidRDefault="00524B03" w:rsidP="007A57E0">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p w14:paraId="224CEEEE" w14:textId="6107AFC1" w:rsidR="007A57E0" w:rsidRPr="009F22CC" w:rsidRDefault="007A57E0" w:rsidP="007A57E0">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7C76D3DC" w14:textId="61F14615" w:rsidR="007A57E0" w:rsidRDefault="00B45FD2" w:rsidP="007A57E0">
            <w:pPr>
              <w:pStyle w:val="BodyText2"/>
              <w:tabs>
                <w:tab w:val="center" w:pos="4197"/>
              </w:tabs>
              <w:spacing w:line="360" w:lineRule="auto"/>
              <w:rPr>
                <w:rFonts w:asciiTheme="minorHAnsi" w:hAnsiTheme="minorHAnsi" w:cstheme="minorHAnsi"/>
                <w:sz w:val="18"/>
                <w:szCs w:val="18"/>
              </w:rPr>
            </w:pPr>
            <w:r>
              <w:rPr>
                <w:noProof/>
                <w:lang w:val="en-IN" w:eastAsia="en-IN"/>
              </w:rPr>
              <w:drawing>
                <wp:inline distT="0" distB="0" distL="0" distR="0" wp14:anchorId="001A6D8C" wp14:editId="0F3BA9FB">
                  <wp:extent cx="5330825" cy="2894330"/>
                  <wp:effectExtent l="19050" t="19050" r="2222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0825" cy="2894330"/>
                          </a:xfrm>
                          <a:prstGeom prst="rect">
                            <a:avLst/>
                          </a:prstGeom>
                          <a:ln w="3175">
                            <a:solidFill>
                              <a:schemeClr val="tx1"/>
                            </a:solidFill>
                          </a:ln>
                        </pic:spPr>
                      </pic:pic>
                    </a:graphicData>
                  </a:graphic>
                </wp:inline>
              </w:drawing>
            </w:r>
            <w:r w:rsidR="007A57E0">
              <w:rPr>
                <w:rFonts w:asciiTheme="minorHAnsi" w:hAnsiTheme="minorHAnsi" w:cstheme="minorHAnsi"/>
                <w:sz w:val="18"/>
                <w:szCs w:val="18"/>
              </w:rPr>
              <w:tab/>
            </w:r>
          </w:p>
          <w:p w14:paraId="75AA8FFC" w14:textId="3F033EED" w:rsidR="007A57E0" w:rsidRPr="00C7212E" w:rsidRDefault="007A57E0" w:rsidP="007A57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2B62BA7F" w14:textId="77777777" w:rsidR="007A57E0" w:rsidRDefault="007A57E0" w:rsidP="007A57E0">
            <w:pPr>
              <w:pStyle w:val="ListParagraph"/>
              <w:numPr>
                <w:ilvl w:val="0"/>
                <w:numId w:val="28"/>
              </w:numPr>
              <w:spacing w:before="120" w:line="360" w:lineRule="auto"/>
              <w:rPr>
                <w:rFonts w:asciiTheme="minorHAnsi" w:hAnsiTheme="minorHAnsi" w:cstheme="minorHAnsi"/>
                <w:sz w:val="18"/>
                <w:szCs w:val="18"/>
              </w:rPr>
            </w:pPr>
            <w:r w:rsidRPr="00390A3C">
              <w:rPr>
                <w:rFonts w:asciiTheme="minorHAnsi" w:hAnsiTheme="minorHAnsi" w:cstheme="minorHAnsi"/>
                <w:sz w:val="18"/>
                <w:szCs w:val="18"/>
              </w:rPr>
              <w:t>Select Name of Disinfectant from dropdown.</w:t>
            </w:r>
          </w:p>
          <w:p w14:paraId="02981539" w14:textId="77777777" w:rsidR="007A57E0" w:rsidRDefault="007A57E0" w:rsidP="007A57E0">
            <w:pPr>
              <w:pStyle w:val="ListParagraph"/>
              <w:numPr>
                <w:ilvl w:val="0"/>
                <w:numId w:val="28"/>
              </w:numPr>
              <w:spacing w:before="120" w:line="360" w:lineRule="auto"/>
              <w:rPr>
                <w:rFonts w:asciiTheme="minorHAnsi" w:hAnsiTheme="minorHAnsi" w:cstheme="minorHAnsi"/>
                <w:sz w:val="18"/>
                <w:szCs w:val="18"/>
              </w:rPr>
            </w:pPr>
            <w:r>
              <w:rPr>
                <w:rFonts w:asciiTheme="minorHAnsi" w:hAnsiTheme="minorHAnsi" w:cstheme="minorHAnsi"/>
                <w:sz w:val="18"/>
                <w:szCs w:val="18"/>
              </w:rPr>
              <w:t>Select Concentration from dropdown.</w:t>
            </w:r>
          </w:p>
          <w:p w14:paraId="2C0A562C" w14:textId="1F72D213" w:rsidR="007A57E0" w:rsidRPr="007A57E0" w:rsidRDefault="007A57E0" w:rsidP="007A57E0">
            <w:pPr>
              <w:pStyle w:val="ListParagraph"/>
              <w:numPr>
                <w:ilvl w:val="0"/>
                <w:numId w:val="28"/>
              </w:numPr>
              <w:spacing w:before="120" w:line="360" w:lineRule="auto"/>
              <w:rPr>
                <w:rFonts w:asciiTheme="minorHAnsi" w:hAnsiTheme="minorHAnsi" w:cstheme="minorHAnsi"/>
                <w:sz w:val="18"/>
                <w:szCs w:val="18"/>
              </w:rPr>
            </w:pPr>
            <w:r w:rsidRPr="007A57E0">
              <w:rPr>
                <w:rFonts w:asciiTheme="minorHAnsi" w:hAnsiTheme="minorHAnsi" w:cstheme="minorHAnsi"/>
                <w:sz w:val="18"/>
                <w:szCs w:val="18"/>
              </w:rPr>
              <w:t>Preparation day will be captured by system.</w:t>
            </w:r>
          </w:p>
          <w:p w14:paraId="322B3402" w14:textId="77777777" w:rsidR="007A57E0" w:rsidRPr="007A57E0" w:rsidRDefault="007A57E0" w:rsidP="007A57E0">
            <w:pPr>
              <w:rPr>
                <w:rFonts w:asciiTheme="minorHAnsi" w:hAnsiTheme="minorHAnsi" w:cstheme="minorHAnsi"/>
                <w:sz w:val="18"/>
                <w:szCs w:val="18"/>
              </w:rPr>
            </w:pPr>
          </w:p>
          <w:p w14:paraId="76FA1890" w14:textId="77777777" w:rsidR="007A57E0" w:rsidRPr="007A57E0" w:rsidRDefault="007A57E0" w:rsidP="007A57E0">
            <w:pPr>
              <w:rPr>
                <w:rFonts w:asciiTheme="minorHAnsi" w:hAnsiTheme="minorHAnsi" w:cstheme="minorHAnsi"/>
                <w:sz w:val="18"/>
                <w:szCs w:val="18"/>
              </w:rPr>
            </w:pPr>
          </w:p>
          <w:p w14:paraId="0BB7F891" w14:textId="77777777" w:rsidR="007A57E0" w:rsidRPr="007A57E0" w:rsidRDefault="007A57E0" w:rsidP="007A57E0">
            <w:pPr>
              <w:rPr>
                <w:rFonts w:asciiTheme="minorHAnsi" w:hAnsiTheme="minorHAnsi" w:cstheme="minorHAnsi"/>
                <w:sz w:val="18"/>
                <w:szCs w:val="18"/>
              </w:rPr>
            </w:pPr>
          </w:p>
          <w:p w14:paraId="21E2474A" w14:textId="77777777" w:rsidR="007A57E0" w:rsidRPr="007A57E0" w:rsidRDefault="007A57E0" w:rsidP="007A57E0">
            <w:pPr>
              <w:rPr>
                <w:rFonts w:asciiTheme="minorHAnsi" w:hAnsiTheme="minorHAnsi" w:cstheme="minorHAnsi"/>
                <w:sz w:val="18"/>
                <w:szCs w:val="18"/>
              </w:rPr>
            </w:pPr>
          </w:p>
          <w:p w14:paraId="3D707659" w14:textId="77777777" w:rsidR="007A57E0" w:rsidRPr="007A57E0" w:rsidRDefault="007A57E0" w:rsidP="007A57E0">
            <w:pPr>
              <w:rPr>
                <w:rFonts w:asciiTheme="minorHAnsi" w:hAnsiTheme="minorHAnsi" w:cstheme="minorHAnsi"/>
                <w:sz w:val="18"/>
                <w:szCs w:val="18"/>
              </w:rPr>
            </w:pPr>
          </w:p>
          <w:p w14:paraId="5B4BD161" w14:textId="2C5469ED" w:rsidR="00524B03" w:rsidRPr="007A57E0" w:rsidRDefault="00524B03" w:rsidP="007A57E0">
            <w:pPr>
              <w:rPr>
                <w:rFonts w:asciiTheme="minorHAnsi" w:hAnsiTheme="minorHAnsi" w:cstheme="minorHAnsi"/>
                <w:sz w:val="18"/>
                <w:szCs w:val="18"/>
              </w:rPr>
            </w:pPr>
          </w:p>
        </w:tc>
      </w:tr>
      <w:tr w:rsidR="00524B03" w:rsidRPr="009F22CC" w14:paraId="24402422" w14:textId="77777777" w:rsidTr="00903B9F">
        <w:trPr>
          <w:trHeight w:val="1626"/>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1839CD20" w14:textId="77777777" w:rsidR="00B22E16" w:rsidRPr="00B22E16" w:rsidRDefault="00B22E16" w:rsidP="00B22E16">
            <w:pPr>
              <w:spacing w:line="360" w:lineRule="auto"/>
              <w:rPr>
                <w:rFonts w:asciiTheme="majorHAnsi" w:hAnsiTheme="majorHAnsi" w:cstheme="majorHAnsi"/>
                <w:sz w:val="18"/>
                <w:szCs w:val="18"/>
              </w:rPr>
            </w:pPr>
          </w:p>
          <w:p w14:paraId="51458439" w14:textId="11858759" w:rsidR="007915FC" w:rsidRPr="008453FB" w:rsidRDefault="008453FB" w:rsidP="008453FB">
            <w:pPr>
              <w:pStyle w:val="ListParagraph"/>
              <w:numPr>
                <w:ilvl w:val="0"/>
                <w:numId w:val="34"/>
              </w:numPr>
              <w:rPr>
                <w:rFonts w:ascii="Calibri" w:hAnsi="Calibri" w:cs="Calibri"/>
                <w:b/>
                <w:color w:val="000000"/>
                <w:sz w:val="18"/>
                <w:szCs w:val="18"/>
                <w:u w:val="single"/>
                <w:lang w:val="en-IN" w:eastAsia="en-IN"/>
              </w:rPr>
            </w:pPr>
            <w:r>
              <w:rPr>
                <w:noProof/>
                <w:lang w:val="en-IN" w:eastAsia="en-IN"/>
              </w:rPr>
              <w:drawing>
                <wp:anchor distT="0" distB="0" distL="114300" distR="114300" simplePos="0" relativeHeight="251658752" behindDoc="1" locked="0" layoutInCell="1" allowOverlap="1" wp14:anchorId="417E23A9" wp14:editId="1B3BEAE7">
                  <wp:simplePos x="0" y="0"/>
                  <wp:positionH relativeFrom="column">
                    <wp:posOffset>233045</wp:posOffset>
                  </wp:positionH>
                  <wp:positionV relativeFrom="paragraph">
                    <wp:posOffset>278130</wp:posOffset>
                  </wp:positionV>
                  <wp:extent cx="5035550" cy="1125220"/>
                  <wp:effectExtent l="19050" t="19050" r="12700" b="17780"/>
                  <wp:wrapTight wrapText="bothSides">
                    <wp:wrapPolygon edited="0">
                      <wp:start x="-82" y="-366"/>
                      <wp:lineTo x="-82" y="21576"/>
                      <wp:lineTo x="21573" y="21576"/>
                      <wp:lineTo x="21573" y="-366"/>
                      <wp:lineTo x="-82" y="-36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5550" cy="1125220"/>
                          </a:xfrm>
                          <a:prstGeom prst="rect">
                            <a:avLst/>
                          </a:prstGeom>
                          <a:ln w="3175">
                            <a:solidFill>
                              <a:schemeClr val="tx1"/>
                            </a:solidFill>
                          </a:ln>
                        </pic:spPr>
                      </pic:pic>
                    </a:graphicData>
                  </a:graphic>
                  <wp14:sizeRelH relativeFrom="margin">
                    <wp14:pctWidth>0</wp14:pctWidth>
                  </wp14:sizeRelH>
                </wp:anchor>
              </w:drawing>
            </w:r>
            <w:r w:rsidR="007915FC" w:rsidRPr="00A97D06">
              <w:rPr>
                <w:rFonts w:ascii="Calibri" w:hAnsi="Calibri" w:cs="Calibri"/>
                <w:b/>
                <w:color w:val="000000"/>
                <w:sz w:val="18"/>
                <w:szCs w:val="18"/>
                <w:u w:val="single"/>
                <w:lang w:val="en-IN" w:eastAsia="en-IN"/>
              </w:rPr>
              <w:t>Cleaning of Equipment and Accessories:</w:t>
            </w:r>
          </w:p>
          <w:p w14:paraId="23C001C1" w14:textId="77777777" w:rsidR="008E5BF8" w:rsidRDefault="008E5BF8" w:rsidP="008E5BF8">
            <w:pPr>
              <w:textAlignment w:val="baseline"/>
              <w:rPr>
                <w:rFonts w:ascii="Calibri" w:hAnsi="Calibri" w:cs="Calibri"/>
                <w:color w:val="000000"/>
                <w:sz w:val="18"/>
                <w:szCs w:val="18"/>
                <w:lang w:val="en-IN" w:eastAsia="en-IN"/>
              </w:rPr>
            </w:pPr>
          </w:p>
          <w:p w14:paraId="5CC85AF0" w14:textId="77777777" w:rsidR="00B921FF" w:rsidRPr="00B921FF" w:rsidRDefault="00B921FF" w:rsidP="00F32AB5">
            <w:pPr>
              <w:numPr>
                <w:ilvl w:val="0"/>
                <w:numId w:val="35"/>
              </w:numPr>
              <w:spacing w:line="360" w:lineRule="auto"/>
              <w:rPr>
                <w:rFonts w:asciiTheme="minorHAnsi" w:hAnsiTheme="minorHAnsi" w:cstheme="minorHAnsi"/>
                <w:sz w:val="18"/>
                <w:szCs w:val="18"/>
              </w:rPr>
            </w:pPr>
            <w:r w:rsidRPr="00B921FF">
              <w:rPr>
                <w:rFonts w:asciiTheme="minorHAnsi" w:hAnsiTheme="minorHAnsi" w:cstheme="minorHAnsi"/>
                <w:sz w:val="18"/>
                <w:szCs w:val="18"/>
              </w:rPr>
              <w:t>Enter Code No.</w:t>
            </w:r>
          </w:p>
          <w:p w14:paraId="0D559EFA" w14:textId="77777777" w:rsidR="00B921FF" w:rsidRPr="00B921FF" w:rsidRDefault="00B921FF" w:rsidP="00F32AB5">
            <w:pPr>
              <w:numPr>
                <w:ilvl w:val="0"/>
                <w:numId w:val="35"/>
              </w:numPr>
              <w:spacing w:line="360" w:lineRule="auto"/>
              <w:rPr>
                <w:rFonts w:asciiTheme="minorHAnsi" w:hAnsiTheme="minorHAnsi" w:cstheme="minorHAnsi"/>
                <w:sz w:val="18"/>
                <w:szCs w:val="18"/>
              </w:rPr>
            </w:pPr>
            <w:r w:rsidRPr="00B921FF">
              <w:rPr>
                <w:rFonts w:asciiTheme="minorHAnsi" w:hAnsiTheme="minorHAnsi" w:cstheme="minorHAnsi"/>
                <w:sz w:val="18"/>
                <w:szCs w:val="18"/>
              </w:rPr>
              <w:t>Equipment/Accessories name will be displayed from Code No.</w:t>
            </w:r>
          </w:p>
          <w:p w14:paraId="28C0A4FA" w14:textId="77777777" w:rsidR="00B921FF" w:rsidRPr="00B921FF" w:rsidRDefault="00B921FF" w:rsidP="00F32AB5">
            <w:pPr>
              <w:numPr>
                <w:ilvl w:val="0"/>
                <w:numId w:val="35"/>
              </w:numPr>
              <w:spacing w:line="360" w:lineRule="auto"/>
              <w:rPr>
                <w:rFonts w:asciiTheme="minorHAnsi" w:hAnsiTheme="minorHAnsi" w:cstheme="minorHAnsi"/>
                <w:sz w:val="18"/>
                <w:szCs w:val="18"/>
              </w:rPr>
            </w:pPr>
            <w:r w:rsidRPr="00B921FF">
              <w:rPr>
                <w:rFonts w:asciiTheme="minorHAnsi" w:hAnsiTheme="minorHAnsi" w:cstheme="minorHAnsi"/>
                <w:sz w:val="18"/>
                <w:szCs w:val="18"/>
              </w:rPr>
              <w:t>Click on Add button if user want to add multiple Code Numbers</w:t>
            </w:r>
          </w:p>
          <w:p w14:paraId="0185E197" w14:textId="77777777" w:rsidR="00B921FF" w:rsidRPr="00CD44F0" w:rsidRDefault="00B921FF" w:rsidP="00CD44F0">
            <w:pPr>
              <w:spacing w:line="360" w:lineRule="auto"/>
              <w:ind w:left="720"/>
              <w:rPr>
                <w:rFonts w:asciiTheme="minorHAnsi" w:hAnsiTheme="minorHAnsi" w:cstheme="minorHAnsi"/>
                <w:i/>
                <w:color w:val="FF0000"/>
                <w:sz w:val="18"/>
                <w:szCs w:val="18"/>
              </w:rPr>
            </w:pPr>
            <w:r w:rsidRPr="00CD44F0">
              <w:rPr>
                <w:rFonts w:asciiTheme="minorHAnsi" w:hAnsiTheme="minorHAnsi" w:cstheme="minorHAnsi"/>
                <w:i/>
                <w:color w:val="FF0000"/>
                <w:sz w:val="18"/>
                <w:szCs w:val="18"/>
              </w:rPr>
              <w:t>*Respective Equipment/Accessories name will be displayed on the screen.</w:t>
            </w:r>
          </w:p>
          <w:p w14:paraId="082C1E5F" w14:textId="1876E4E0" w:rsidR="00B921FF" w:rsidRPr="00B921FF" w:rsidRDefault="00CD44F0" w:rsidP="00F32AB5">
            <w:pPr>
              <w:numPr>
                <w:ilvl w:val="0"/>
                <w:numId w:val="35"/>
              </w:numPr>
              <w:spacing w:line="360" w:lineRule="auto"/>
              <w:rPr>
                <w:rFonts w:asciiTheme="minorHAnsi" w:hAnsiTheme="minorHAnsi" w:cstheme="minorHAnsi"/>
                <w:sz w:val="18"/>
                <w:szCs w:val="18"/>
              </w:rPr>
            </w:pPr>
            <w:r>
              <w:rPr>
                <w:rFonts w:asciiTheme="minorHAnsi" w:hAnsiTheme="minorHAnsi" w:cstheme="minorHAnsi"/>
                <w:sz w:val="18"/>
                <w:szCs w:val="18"/>
              </w:rPr>
              <w:t>Click on c</w:t>
            </w:r>
            <w:r w:rsidR="00B921FF" w:rsidRPr="00B921FF">
              <w:rPr>
                <w:rFonts w:asciiTheme="minorHAnsi" w:hAnsiTheme="minorHAnsi" w:cstheme="minorHAnsi"/>
                <w:sz w:val="18"/>
                <w:szCs w:val="18"/>
              </w:rPr>
              <w:t xml:space="preserve">leaning </w:t>
            </w:r>
            <w:r w:rsidR="00B921FF" w:rsidRPr="00CD44F0">
              <w:rPr>
                <w:rFonts w:asciiTheme="minorHAnsi" w:hAnsiTheme="minorHAnsi" w:cstheme="minorHAnsi"/>
                <w:b/>
                <w:sz w:val="18"/>
                <w:szCs w:val="18"/>
              </w:rPr>
              <w:t>Start</w:t>
            </w:r>
            <w:r w:rsidR="00B921FF" w:rsidRPr="00B921FF">
              <w:rPr>
                <w:rFonts w:asciiTheme="minorHAnsi" w:hAnsiTheme="minorHAnsi" w:cstheme="minorHAnsi"/>
                <w:sz w:val="18"/>
                <w:szCs w:val="18"/>
              </w:rPr>
              <w:t xml:space="preserve"> button.</w:t>
            </w:r>
          </w:p>
          <w:p w14:paraId="1F95E50D" w14:textId="16E4DF12" w:rsidR="00B921FF" w:rsidRPr="00CD44F0" w:rsidRDefault="00CD44F0" w:rsidP="00CD44F0">
            <w:pPr>
              <w:spacing w:line="360" w:lineRule="auto"/>
              <w:ind w:left="720"/>
              <w:rPr>
                <w:rFonts w:asciiTheme="minorHAnsi" w:hAnsiTheme="minorHAnsi" w:cstheme="minorHAnsi"/>
                <w:i/>
                <w:color w:val="FF0000"/>
                <w:sz w:val="18"/>
                <w:szCs w:val="18"/>
              </w:rPr>
            </w:pPr>
            <w:r w:rsidRPr="00CD44F0">
              <w:rPr>
                <w:rFonts w:asciiTheme="minorHAnsi" w:hAnsiTheme="minorHAnsi" w:cstheme="minorHAnsi"/>
                <w:i/>
                <w:color w:val="FF0000"/>
                <w:sz w:val="18"/>
                <w:szCs w:val="18"/>
              </w:rPr>
              <w:t>*</w:t>
            </w:r>
            <w:r w:rsidR="00B921FF" w:rsidRPr="00CD44F0">
              <w:rPr>
                <w:rFonts w:asciiTheme="minorHAnsi" w:hAnsiTheme="minorHAnsi" w:cstheme="minorHAnsi"/>
                <w:i/>
                <w:color w:val="FF0000"/>
                <w:sz w:val="18"/>
                <w:szCs w:val="18"/>
              </w:rPr>
              <w:t>System will save the cleaning start time.</w:t>
            </w:r>
          </w:p>
          <w:p w14:paraId="35E4642E" w14:textId="1477483A" w:rsidR="00B22E16" w:rsidRDefault="00CD44F0" w:rsidP="00F32AB5">
            <w:pPr>
              <w:numPr>
                <w:ilvl w:val="0"/>
                <w:numId w:val="35"/>
              </w:numPr>
              <w:spacing w:line="360" w:lineRule="auto"/>
              <w:rPr>
                <w:rFonts w:asciiTheme="minorHAnsi" w:hAnsiTheme="minorHAnsi" w:cstheme="minorHAnsi"/>
                <w:sz w:val="18"/>
                <w:szCs w:val="18"/>
              </w:rPr>
            </w:pPr>
            <w:r>
              <w:rPr>
                <w:rFonts w:asciiTheme="minorHAnsi" w:hAnsiTheme="minorHAnsi" w:cstheme="minorHAnsi"/>
                <w:sz w:val="18"/>
                <w:szCs w:val="18"/>
              </w:rPr>
              <w:t xml:space="preserve">Click on cleaning </w:t>
            </w:r>
            <w:r w:rsidRPr="00CD44F0">
              <w:rPr>
                <w:rFonts w:asciiTheme="minorHAnsi" w:hAnsiTheme="minorHAnsi" w:cstheme="minorHAnsi"/>
                <w:b/>
                <w:sz w:val="18"/>
                <w:szCs w:val="18"/>
              </w:rPr>
              <w:t>Stop</w:t>
            </w:r>
            <w:r w:rsidR="00B921FF" w:rsidRPr="00B921FF">
              <w:rPr>
                <w:rFonts w:asciiTheme="minorHAnsi" w:hAnsiTheme="minorHAnsi" w:cstheme="minorHAnsi"/>
                <w:sz w:val="18"/>
                <w:szCs w:val="18"/>
              </w:rPr>
              <w:t xml:space="preserve"> button after cleaning completion.</w:t>
            </w:r>
          </w:p>
          <w:p w14:paraId="3F1A8AD3" w14:textId="41965565" w:rsidR="00B22E16" w:rsidRPr="00B22E16" w:rsidRDefault="00B22E16" w:rsidP="00B22E16">
            <w:pPr>
              <w:spacing w:line="360" w:lineRule="auto"/>
              <w:ind w:left="720"/>
              <w:rPr>
                <w:rFonts w:asciiTheme="minorHAnsi" w:hAnsiTheme="minorHAnsi" w:cstheme="minorHAnsi"/>
                <w:i/>
                <w:color w:val="FF0000"/>
                <w:sz w:val="18"/>
                <w:szCs w:val="18"/>
              </w:rPr>
            </w:pPr>
            <w:r w:rsidRPr="00CD44F0">
              <w:rPr>
                <w:rFonts w:asciiTheme="minorHAnsi" w:hAnsiTheme="minorHAnsi" w:cstheme="minorHAnsi"/>
                <w:i/>
                <w:color w:val="FF0000"/>
                <w:sz w:val="18"/>
                <w:szCs w:val="18"/>
              </w:rPr>
              <w:t>*System will sav</w:t>
            </w:r>
            <w:r>
              <w:rPr>
                <w:rFonts w:asciiTheme="minorHAnsi" w:hAnsiTheme="minorHAnsi" w:cstheme="minorHAnsi"/>
                <w:i/>
                <w:color w:val="FF0000"/>
                <w:sz w:val="18"/>
                <w:szCs w:val="18"/>
              </w:rPr>
              <w:t>e the cleaning completion time.</w:t>
            </w:r>
          </w:p>
          <w:p w14:paraId="784C8B81" w14:textId="03803071" w:rsidR="00B22E16" w:rsidRPr="00B22E16" w:rsidRDefault="00B22E16" w:rsidP="00F32AB5">
            <w:pPr>
              <w:numPr>
                <w:ilvl w:val="0"/>
                <w:numId w:val="35"/>
              </w:numPr>
              <w:spacing w:line="360" w:lineRule="auto"/>
              <w:rPr>
                <w:rFonts w:asciiTheme="minorHAnsi" w:hAnsiTheme="minorHAnsi" w:cstheme="minorHAnsi"/>
                <w:sz w:val="18"/>
                <w:szCs w:val="18"/>
              </w:rPr>
            </w:pPr>
            <w:r>
              <w:rPr>
                <w:rFonts w:asciiTheme="minorHAnsi" w:hAnsiTheme="minorHAnsi" w:cstheme="minorHAnsi"/>
                <w:sz w:val="18"/>
                <w:szCs w:val="18"/>
              </w:rPr>
              <w:t>User details will be captured by the system.</w:t>
            </w:r>
          </w:p>
          <w:p w14:paraId="4ADCA448" w14:textId="410AA850" w:rsidR="00A97D06" w:rsidRPr="00804B3D" w:rsidRDefault="00A97D06" w:rsidP="005C6A41">
            <w:pPr>
              <w:spacing w:line="360" w:lineRule="auto"/>
              <w:rPr>
                <w:rFonts w:ascii="Times New Roman" w:hAnsi="Times New Roman" w:cs="Times New Roman"/>
                <w:color w:val="FF0000"/>
                <w:sz w:val="24"/>
                <w:szCs w:val="24"/>
                <w:lang w:val="en-IN" w:eastAsia="en-IN"/>
              </w:rPr>
            </w:pPr>
          </w:p>
          <w:p w14:paraId="20E8B75F" w14:textId="68285E05" w:rsidR="005C6A41" w:rsidRPr="00F32AB5" w:rsidRDefault="008453FB" w:rsidP="00F32AB5">
            <w:pPr>
              <w:pStyle w:val="ListParagraph"/>
              <w:numPr>
                <w:ilvl w:val="0"/>
                <w:numId w:val="36"/>
              </w:numPr>
              <w:spacing w:line="360" w:lineRule="auto"/>
              <w:rPr>
                <w:rFonts w:ascii="Calibri" w:hAnsi="Calibri" w:cs="Calibri"/>
                <w:b/>
                <w:color w:val="000000"/>
                <w:sz w:val="18"/>
                <w:szCs w:val="18"/>
                <w:u w:val="single"/>
                <w:lang w:val="en-IN" w:eastAsia="en-IN"/>
              </w:rPr>
            </w:pPr>
            <w:r>
              <w:rPr>
                <w:noProof/>
                <w:lang w:val="en-IN" w:eastAsia="en-IN"/>
              </w:rPr>
              <w:drawing>
                <wp:anchor distT="0" distB="0" distL="114300" distR="114300" simplePos="0" relativeHeight="251659776" behindDoc="1" locked="0" layoutInCell="1" allowOverlap="1" wp14:anchorId="5BBBFC06" wp14:editId="0A4FF553">
                  <wp:simplePos x="0" y="0"/>
                  <wp:positionH relativeFrom="column">
                    <wp:posOffset>215900</wp:posOffset>
                  </wp:positionH>
                  <wp:positionV relativeFrom="paragraph">
                    <wp:posOffset>231140</wp:posOffset>
                  </wp:positionV>
                  <wp:extent cx="5020310" cy="1179830"/>
                  <wp:effectExtent l="19050" t="19050" r="27940" b="20320"/>
                  <wp:wrapTight wrapText="bothSides">
                    <wp:wrapPolygon edited="0">
                      <wp:start x="-82" y="-349"/>
                      <wp:lineTo x="-82" y="21623"/>
                      <wp:lineTo x="21638" y="21623"/>
                      <wp:lineTo x="21638" y="-349"/>
                      <wp:lineTo x="-82" y="-34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0310" cy="1179830"/>
                          </a:xfrm>
                          <a:prstGeom prst="rect">
                            <a:avLst/>
                          </a:prstGeom>
                          <a:ln w="3175">
                            <a:solidFill>
                              <a:schemeClr val="tx1"/>
                            </a:solidFill>
                          </a:ln>
                        </pic:spPr>
                      </pic:pic>
                    </a:graphicData>
                  </a:graphic>
                  <wp14:sizeRelH relativeFrom="margin">
                    <wp14:pctWidth>0</wp14:pctWidth>
                  </wp14:sizeRelH>
                </wp:anchor>
              </w:drawing>
            </w:r>
            <w:r w:rsidR="00804B3D" w:rsidRPr="00F32AB5">
              <w:rPr>
                <w:rFonts w:ascii="Calibri" w:hAnsi="Calibri" w:cs="Calibri"/>
                <w:b/>
                <w:color w:val="000000"/>
                <w:sz w:val="18"/>
                <w:szCs w:val="18"/>
                <w:u w:val="single"/>
                <w:lang w:val="en-IN" w:eastAsia="en-IN"/>
              </w:rPr>
              <w:t>Preparation of disinfectant solution</w:t>
            </w:r>
          </w:p>
          <w:p w14:paraId="67B2548D" w14:textId="1763BBCD" w:rsidR="00F32AB5" w:rsidRPr="00F32AB5" w:rsidRDefault="00F32AB5" w:rsidP="00F32AB5">
            <w:pPr>
              <w:spacing w:line="360" w:lineRule="auto"/>
              <w:rPr>
                <w:rFonts w:ascii="Calibri" w:hAnsi="Calibri" w:cs="Calibri"/>
                <w:b/>
                <w:color w:val="000000"/>
                <w:sz w:val="18"/>
                <w:szCs w:val="18"/>
                <w:u w:val="single"/>
                <w:lang w:val="en-IN" w:eastAsia="en-IN"/>
              </w:rPr>
            </w:pPr>
          </w:p>
          <w:p w14:paraId="7AD2A207" w14:textId="6DDFC21A" w:rsidR="00804B3D" w:rsidRPr="00804B3D" w:rsidRDefault="00804B3D" w:rsidP="00F32AB5">
            <w:pPr>
              <w:numPr>
                <w:ilvl w:val="0"/>
                <w:numId w:val="37"/>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B</w:t>
            </w:r>
            <w:r w:rsidR="00F32AB5">
              <w:rPr>
                <w:rFonts w:ascii="Calibri" w:hAnsi="Calibri" w:cs="Calibri"/>
                <w:color w:val="000000"/>
                <w:sz w:val="18"/>
                <w:szCs w:val="18"/>
                <w:lang w:val="en-IN" w:eastAsia="en-IN"/>
              </w:rPr>
              <w:t>atch No, Batch Size, Initial Quality of WFI Collected, Quantity of Disinfectant</w:t>
            </w:r>
            <w:r w:rsidR="00356E4F">
              <w:rPr>
                <w:rFonts w:ascii="Calibri" w:hAnsi="Calibri" w:cs="Calibri"/>
                <w:color w:val="000000"/>
                <w:sz w:val="18"/>
                <w:szCs w:val="18"/>
                <w:lang w:val="en-IN" w:eastAsia="en-IN"/>
              </w:rPr>
              <w:t xml:space="preserve"> </w:t>
            </w:r>
            <w:r w:rsidRPr="00804B3D">
              <w:rPr>
                <w:rFonts w:ascii="Calibri" w:hAnsi="Calibri" w:cs="Calibri"/>
                <w:color w:val="000000"/>
                <w:sz w:val="18"/>
                <w:szCs w:val="18"/>
                <w:lang w:val="en-IN" w:eastAsia="en-IN"/>
              </w:rPr>
              <w:t>will be displayed on the screen as filled in section 1.</w:t>
            </w:r>
          </w:p>
          <w:p w14:paraId="1D64A935" w14:textId="3BD048FE" w:rsidR="00356E4F" w:rsidRDefault="00356E4F" w:rsidP="00F32AB5">
            <w:pPr>
              <w:numPr>
                <w:ilvl w:val="0"/>
                <w:numId w:val="37"/>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Enter Volume Made to (L)</w:t>
            </w:r>
            <w:r>
              <w:rPr>
                <w:rFonts w:ascii="Calibri" w:hAnsi="Calibri" w:cs="Calibri"/>
                <w:color w:val="000000"/>
                <w:sz w:val="18"/>
                <w:szCs w:val="18"/>
                <w:lang w:val="en-IN" w:eastAsia="en-IN"/>
              </w:rPr>
              <w:t>.</w:t>
            </w:r>
          </w:p>
          <w:p w14:paraId="4CD5D130" w14:textId="0370FED5" w:rsidR="00356E4F" w:rsidRDefault="00356E4F" w:rsidP="00F32AB5">
            <w:pPr>
              <w:numPr>
                <w:ilvl w:val="0"/>
                <w:numId w:val="37"/>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 xml:space="preserve">Click in </w:t>
            </w:r>
            <w:r w:rsidRPr="002F2F23">
              <w:rPr>
                <w:rFonts w:ascii="Calibri" w:hAnsi="Calibri" w:cs="Calibri"/>
                <w:b/>
                <w:color w:val="000000"/>
                <w:sz w:val="18"/>
                <w:szCs w:val="18"/>
                <w:lang w:val="en-IN" w:eastAsia="en-IN"/>
              </w:rPr>
              <w:t>Start</w:t>
            </w:r>
            <w:r>
              <w:rPr>
                <w:rFonts w:ascii="Calibri" w:hAnsi="Calibri" w:cs="Calibri"/>
                <w:color w:val="000000"/>
                <w:sz w:val="18"/>
                <w:szCs w:val="18"/>
                <w:lang w:val="en-IN" w:eastAsia="en-IN"/>
              </w:rPr>
              <w:t xml:space="preserve"> button to start the Mixing.</w:t>
            </w:r>
          </w:p>
          <w:p w14:paraId="408D02FA" w14:textId="3DE33F51" w:rsidR="00356E4F" w:rsidRPr="00356E4F" w:rsidRDefault="00356E4F" w:rsidP="00F32AB5">
            <w:pPr>
              <w:numPr>
                <w:ilvl w:val="0"/>
                <w:numId w:val="37"/>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 xml:space="preserve">Click on </w:t>
            </w:r>
            <w:r w:rsidRPr="002F2F23">
              <w:rPr>
                <w:rFonts w:ascii="Calibri" w:hAnsi="Calibri" w:cs="Calibri"/>
                <w:b/>
                <w:color w:val="000000"/>
                <w:sz w:val="18"/>
                <w:szCs w:val="18"/>
                <w:lang w:val="en-IN" w:eastAsia="en-IN"/>
              </w:rPr>
              <w:t>Stop</w:t>
            </w:r>
            <w:r>
              <w:rPr>
                <w:rFonts w:ascii="Calibri" w:hAnsi="Calibri" w:cs="Calibri"/>
                <w:color w:val="000000"/>
                <w:sz w:val="18"/>
                <w:szCs w:val="18"/>
                <w:lang w:val="en-IN" w:eastAsia="en-IN"/>
              </w:rPr>
              <w:t xml:space="preserve"> button after completion of Mixing.</w:t>
            </w:r>
          </w:p>
          <w:p w14:paraId="6E8F2C17" w14:textId="7EC9C357" w:rsidR="00804B3D" w:rsidRPr="00804B3D" w:rsidRDefault="00356E4F" w:rsidP="00F32AB5">
            <w:pPr>
              <w:numPr>
                <w:ilvl w:val="0"/>
                <w:numId w:val="37"/>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System will capture the user details.</w:t>
            </w:r>
          </w:p>
          <w:p w14:paraId="46636DD3" w14:textId="6F7912EA" w:rsidR="00F32AB5" w:rsidRDefault="00804B3D" w:rsidP="00F32AB5">
            <w:pPr>
              <w:spacing w:line="360" w:lineRule="auto"/>
              <w:ind w:left="720"/>
              <w:rPr>
                <w:rFonts w:ascii="Calibri" w:hAnsi="Calibri" w:cs="Calibri"/>
                <w:i/>
                <w:iCs/>
                <w:color w:val="FF0000"/>
                <w:sz w:val="18"/>
                <w:szCs w:val="18"/>
                <w:lang w:val="en-IN" w:eastAsia="en-IN"/>
              </w:rPr>
            </w:pPr>
            <w:r w:rsidRPr="00804B3D">
              <w:rPr>
                <w:rFonts w:ascii="Calibri" w:hAnsi="Calibri" w:cs="Calibri"/>
                <w:i/>
                <w:iCs/>
                <w:color w:val="FF0000"/>
                <w:sz w:val="18"/>
                <w:szCs w:val="18"/>
                <w:lang w:val="en-IN" w:eastAsia="en-IN"/>
              </w:rPr>
              <w:t>* Enter NA in text fields if not applicable.</w:t>
            </w:r>
          </w:p>
          <w:p w14:paraId="31FEC8E1" w14:textId="07949998" w:rsidR="00F32AB5" w:rsidRDefault="008453FB" w:rsidP="00F32AB5">
            <w:pPr>
              <w:pStyle w:val="ListParagraph"/>
              <w:numPr>
                <w:ilvl w:val="0"/>
                <w:numId w:val="38"/>
              </w:numPr>
              <w:spacing w:line="360" w:lineRule="auto"/>
              <w:rPr>
                <w:rFonts w:ascii="Calibri" w:hAnsi="Calibri" w:cs="Calibri"/>
                <w:b/>
                <w:color w:val="000000"/>
                <w:sz w:val="18"/>
                <w:szCs w:val="18"/>
                <w:u w:val="single"/>
                <w:lang w:val="en-IN" w:eastAsia="en-IN"/>
              </w:rPr>
            </w:pPr>
            <w:r>
              <w:rPr>
                <w:noProof/>
                <w:lang w:val="en-IN" w:eastAsia="en-IN"/>
              </w:rPr>
              <w:drawing>
                <wp:anchor distT="0" distB="0" distL="114300" distR="114300" simplePos="0" relativeHeight="251660800" behindDoc="1" locked="0" layoutInCell="1" allowOverlap="1" wp14:anchorId="20B5E932" wp14:editId="1ED69065">
                  <wp:simplePos x="0" y="0"/>
                  <wp:positionH relativeFrom="column">
                    <wp:posOffset>258445</wp:posOffset>
                  </wp:positionH>
                  <wp:positionV relativeFrom="paragraph">
                    <wp:posOffset>209550</wp:posOffset>
                  </wp:positionV>
                  <wp:extent cx="4986020" cy="1118870"/>
                  <wp:effectExtent l="19050" t="19050" r="24130" b="24130"/>
                  <wp:wrapTight wrapText="bothSides">
                    <wp:wrapPolygon edited="0">
                      <wp:start x="-83" y="-368"/>
                      <wp:lineTo x="-83" y="21698"/>
                      <wp:lineTo x="21622" y="21698"/>
                      <wp:lineTo x="21622" y="-368"/>
                      <wp:lineTo x="-83" y="-36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6020" cy="1118870"/>
                          </a:xfrm>
                          <a:prstGeom prst="rect">
                            <a:avLst/>
                          </a:prstGeom>
                          <a:ln w="3175">
                            <a:solidFill>
                              <a:schemeClr val="tx1"/>
                            </a:solidFill>
                          </a:ln>
                        </pic:spPr>
                      </pic:pic>
                    </a:graphicData>
                  </a:graphic>
                  <wp14:sizeRelH relativeFrom="margin">
                    <wp14:pctWidth>0</wp14:pctWidth>
                  </wp14:sizeRelH>
                </wp:anchor>
              </w:drawing>
            </w:r>
            <w:r>
              <w:rPr>
                <w:rFonts w:ascii="Calibri" w:hAnsi="Calibri" w:cs="Calibri"/>
                <w:b/>
                <w:color w:val="000000"/>
                <w:sz w:val="18"/>
                <w:szCs w:val="18"/>
                <w:u w:val="single"/>
                <w:lang w:val="en-IN" w:eastAsia="en-IN"/>
              </w:rPr>
              <w:t>Description of excess solution</w:t>
            </w:r>
          </w:p>
          <w:p w14:paraId="1ADBDDC2" w14:textId="32DA9BB7" w:rsidR="008453FB" w:rsidRPr="00F32AB5" w:rsidRDefault="008453FB" w:rsidP="008453FB">
            <w:pPr>
              <w:pStyle w:val="ListParagraph"/>
              <w:spacing w:line="360" w:lineRule="auto"/>
              <w:rPr>
                <w:rFonts w:ascii="Calibri" w:hAnsi="Calibri" w:cs="Calibri"/>
                <w:b/>
                <w:color w:val="000000"/>
                <w:sz w:val="18"/>
                <w:szCs w:val="18"/>
                <w:u w:val="single"/>
                <w:lang w:val="en-IN" w:eastAsia="en-IN"/>
              </w:rPr>
            </w:pPr>
          </w:p>
          <w:p w14:paraId="278DB600" w14:textId="2BF4A575" w:rsidR="00F32AB5" w:rsidRPr="00804B3D" w:rsidRDefault="007A57E0" w:rsidP="00F32AB5">
            <w:pPr>
              <w:numPr>
                <w:ilvl w:val="0"/>
                <w:numId w:val="39"/>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lastRenderedPageBreak/>
              <w:t>Batch No</w:t>
            </w:r>
            <w:r w:rsidR="00F32AB5" w:rsidRPr="00804B3D">
              <w:rPr>
                <w:rFonts w:ascii="Calibri" w:hAnsi="Calibri" w:cs="Calibri"/>
                <w:color w:val="000000"/>
                <w:sz w:val="18"/>
                <w:szCs w:val="18"/>
                <w:lang w:val="en-IN" w:eastAsia="en-IN"/>
              </w:rPr>
              <w:t>, Quaintly prepared details will appear on the screen</w:t>
            </w:r>
          </w:p>
          <w:p w14:paraId="028BEAE1" w14:textId="77777777" w:rsidR="00F32AB5" w:rsidRPr="00804B3D" w:rsidRDefault="00F32AB5" w:rsidP="00F32AB5">
            <w:pPr>
              <w:numPr>
                <w:ilvl w:val="0"/>
                <w:numId w:val="39"/>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Enter Quantity used, Quantity Discarded in text fields</w:t>
            </w:r>
            <w:r>
              <w:rPr>
                <w:rFonts w:ascii="Calibri" w:hAnsi="Calibri" w:cs="Calibri"/>
                <w:color w:val="000000"/>
                <w:sz w:val="18"/>
                <w:szCs w:val="18"/>
                <w:lang w:val="en-IN" w:eastAsia="en-IN"/>
              </w:rPr>
              <w:t>.</w:t>
            </w:r>
          </w:p>
          <w:p w14:paraId="4CBE7B26" w14:textId="77777777" w:rsidR="00F32AB5" w:rsidRPr="00804B3D" w:rsidRDefault="00F32AB5" w:rsidP="00F32AB5">
            <w:pPr>
              <w:numPr>
                <w:ilvl w:val="0"/>
                <w:numId w:val="39"/>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System will capture user details.</w:t>
            </w:r>
            <w:r w:rsidRPr="00804B3D">
              <w:rPr>
                <w:rFonts w:ascii="Calibri" w:hAnsi="Calibri" w:cs="Calibri"/>
                <w:color w:val="000000"/>
                <w:sz w:val="18"/>
                <w:szCs w:val="18"/>
                <w:lang w:val="en-IN" w:eastAsia="en-IN"/>
              </w:rPr>
              <w:t> </w:t>
            </w:r>
          </w:p>
          <w:p w14:paraId="4287509A" w14:textId="77777777" w:rsidR="00F32AB5" w:rsidRDefault="00F32AB5" w:rsidP="00F32AB5">
            <w:pPr>
              <w:spacing w:line="360" w:lineRule="auto"/>
              <w:ind w:left="720"/>
              <w:rPr>
                <w:rFonts w:ascii="Calibri" w:hAnsi="Calibri" w:cs="Calibri"/>
                <w:i/>
                <w:iCs/>
                <w:color w:val="FF0000"/>
                <w:sz w:val="18"/>
                <w:szCs w:val="18"/>
                <w:lang w:val="en-IN" w:eastAsia="en-IN"/>
              </w:rPr>
            </w:pPr>
            <w:r w:rsidRPr="00804B3D">
              <w:rPr>
                <w:rFonts w:ascii="Calibri" w:hAnsi="Calibri" w:cs="Calibri"/>
                <w:i/>
                <w:iCs/>
                <w:color w:val="FF0000"/>
                <w:sz w:val="18"/>
                <w:szCs w:val="18"/>
                <w:lang w:val="en-IN" w:eastAsia="en-IN"/>
              </w:rPr>
              <w:t>* Enter NA in text fields if not applicable.</w:t>
            </w:r>
          </w:p>
          <w:p w14:paraId="68EB4197" w14:textId="4AB4013F" w:rsidR="00D26364" w:rsidRPr="00006BA2" w:rsidRDefault="00D26364" w:rsidP="00F32AB5">
            <w:pPr>
              <w:spacing w:line="360" w:lineRule="auto"/>
              <w:ind w:left="720"/>
              <w:rPr>
                <w:rFonts w:asciiTheme="minorHAnsi" w:hAnsiTheme="minorHAnsi" w:cstheme="minorHAnsi"/>
                <w:color w:val="000000"/>
                <w:sz w:val="18"/>
                <w:szCs w:val="18"/>
                <w:lang w:val="en-IN" w:eastAsia="en-IN"/>
              </w:rPr>
            </w:pPr>
          </w:p>
        </w:tc>
      </w:tr>
    </w:tbl>
    <w:p w14:paraId="2122C3BD" w14:textId="02B20D18" w:rsidR="00524B03" w:rsidRDefault="00524B03" w:rsidP="006203DF">
      <w:pPr>
        <w:pStyle w:val="Header"/>
        <w:tabs>
          <w:tab w:val="left" w:pos="720"/>
        </w:tabs>
        <w:spacing w:line="360" w:lineRule="auto"/>
        <w:rPr>
          <w:rFonts w:asciiTheme="minorHAnsi" w:hAnsiTheme="minorHAnsi" w:cstheme="minorHAnsi"/>
          <w:b/>
          <w:bCs/>
          <w:i/>
          <w:iCs/>
        </w:rPr>
      </w:pPr>
    </w:p>
    <w:p w14:paraId="2014584F" w14:textId="77777777" w:rsidR="00541636" w:rsidRPr="009F22CC" w:rsidRDefault="00541636"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B5184A">
        <w:trPr>
          <w:trHeight w:val="1597"/>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400D3A1" w14:textId="77777777" w:rsidR="00A548F3" w:rsidRPr="00A548F3" w:rsidRDefault="00A548F3" w:rsidP="00FF69F4">
            <w:pPr>
              <w:spacing w:line="360" w:lineRule="auto"/>
              <w:jc w:val="both"/>
              <w:rPr>
                <w:rFonts w:asciiTheme="minorHAnsi" w:hAnsiTheme="minorHAnsi" w:cstheme="minorHAnsi"/>
                <w:sz w:val="18"/>
                <w:szCs w:val="18"/>
              </w:rPr>
            </w:pPr>
          </w:p>
          <w:p w14:paraId="1665D1FE" w14:textId="547107C1" w:rsidR="00707B7C" w:rsidRPr="00707B7C" w:rsidRDefault="00707B7C" w:rsidP="009C51A6">
            <w:pPr>
              <w:numPr>
                <w:ilvl w:val="0"/>
                <w:numId w:val="4"/>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shd w:val="clear" w:color="auto" w:fill="FFFFFF"/>
              </w:rPr>
              <w:t>I</w:t>
            </w:r>
            <w:r w:rsidRPr="00707B7C">
              <w:rPr>
                <w:rFonts w:ascii="Calibri" w:hAnsi="Calibri" w:cs="Calibri"/>
                <w:color w:val="000000"/>
                <w:sz w:val="18"/>
                <w:szCs w:val="18"/>
                <w:shd w:val="clear" w:color="auto" w:fill="FFFFFF"/>
              </w:rPr>
              <w:t>f the filter is used then only Pre-integrity testing, Autoclaving of Cartridge/Capsule Filter, Post-integrity testing of filter is applicable.</w:t>
            </w:r>
          </w:p>
          <w:p w14:paraId="26A08DB3" w14:textId="31FAB04D" w:rsidR="00582C15" w:rsidRPr="00FB4AB0" w:rsidRDefault="00582C15" w:rsidP="009C51A6">
            <w:pPr>
              <w:numPr>
                <w:ilvl w:val="0"/>
                <w:numId w:val="4"/>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After saving record it will have checked by (Review) process.</w:t>
            </w:r>
          </w:p>
          <w:p w14:paraId="3D513D7A" w14:textId="2276A483" w:rsidR="00472F5F" w:rsidRPr="00FB4AB0" w:rsidRDefault="00582C15" w:rsidP="009C51A6">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After click</w:t>
            </w:r>
            <w:r w:rsidR="00E567C9">
              <w:rPr>
                <w:rFonts w:asciiTheme="minorHAnsi" w:hAnsiTheme="minorHAnsi" w:cstheme="minorHAnsi"/>
                <w:color w:val="000000"/>
                <w:sz w:val="18"/>
                <w:szCs w:val="18"/>
                <w:lang w:val="en-IN" w:eastAsia="en-IN"/>
              </w:rPr>
              <w:t>ing</w:t>
            </w:r>
            <w:r>
              <w:rPr>
                <w:rFonts w:asciiTheme="minorHAnsi" w:hAnsiTheme="minorHAnsi" w:cstheme="minorHAnsi"/>
                <w:color w:val="000000"/>
                <w:sz w:val="18"/>
                <w:szCs w:val="18"/>
                <w:lang w:val="en-IN" w:eastAsia="en-IN"/>
              </w:rPr>
              <w:t xml:space="preserve"> on </w:t>
            </w:r>
            <w:r w:rsidR="00FB4AB0">
              <w:rPr>
                <w:rFonts w:asciiTheme="minorHAnsi" w:hAnsiTheme="minorHAnsi" w:cstheme="minorHAnsi"/>
                <w:b/>
                <w:color w:val="000000"/>
                <w:sz w:val="18"/>
                <w:szCs w:val="18"/>
                <w:lang w:val="en-IN" w:eastAsia="en-IN"/>
              </w:rPr>
              <w:t>Start</w:t>
            </w:r>
            <w:r>
              <w:rPr>
                <w:rFonts w:asciiTheme="minorHAnsi" w:hAnsiTheme="minorHAnsi" w:cstheme="minorHAnsi"/>
                <w:color w:val="000000"/>
                <w:sz w:val="18"/>
                <w:szCs w:val="18"/>
                <w:lang w:val="en-IN" w:eastAsia="en-IN"/>
              </w:rPr>
              <w:t xml:space="preserve"> button, this log will be non-editable. In case of any correction required, user can reject the log entry and can create new one.</w:t>
            </w:r>
          </w:p>
          <w:p w14:paraId="20931D58" w14:textId="357E1E41" w:rsidR="00FB4AB0" w:rsidRPr="00E567C9" w:rsidRDefault="00E567C9" w:rsidP="009C51A6">
            <w:pPr>
              <w:pStyle w:val="ListParagraph"/>
              <w:numPr>
                <w:ilvl w:val="0"/>
                <w:numId w:val="4"/>
              </w:numPr>
              <w:spacing w:line="360" w:lineRule="auto"/>
              <w:jc w:val="both"/>
              <w:rPr>
                <w:rFonts w:asciiTheme="minorHAnsi" w:hAnsiTheme="minorHAnsi" w:cstheme="minorHAnsi"/>
                <w:sz w:val="18"/>
                <w:szCs w:val="18"/>
              </w:rPr>
            </w:pPr>
            <w:r>
              <w:rPr>
                <w:noProof/>
                <w:lang w:val="en-IN" w:eastAsia="en-IN"/>
              </w:rPr>
              <w:drawing>
                <wp:anchor distT="0" distB="0" distL="114300" distR="114300" simplePos="0" relativeHeight="251656704" behindDoc="1" locked="0" layoutInCell="1" allowOverlap="1" wp14:anchorId="57831062" wp14:editId="76B0FB93">
                  <wp:simplePos x="0" y="0"/>
                  <wp:positionH relativeFrom="column">
                    <wp:posOffset>1377950</wp:posOffset>
                  </wp:positionH>
                  <wp:positionV relativeFrom="paragraph">
                    <wp:posOffset>198755</wp:posOffset>
                  </wp:positionV>
                  <wp:extent cx="285750" cy="180975"/>
                  <wp:effectExtent l="0" t="0" r="0" b="9525"/>
                  <wp:wrapTight wrapText="bothSides">
                    <wp:wrapPolygon edited="0">
                      <wp:start x="0" y="0"/>
                      <wp:lineTo x="0" y="20463"/>
                      <wp:lineTo x="20160" y="20463"/>
                      <wp:lineTo x="2016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750" cy="180975"/>
                          </a:xfrm>
                          <a:prstGeom prst="rect">
                            <a:avLst/>
                          </a:prstGeom>
                        </pic:spPr>
                      </pic:pic>
                    </a:graphicData>
                  </a:graphic>
                </wp:anchor>
              </w:drawing>
            </w:r>
            <w:r w:rsidR="00FB4AB0" w:rsidRPr="00FB4AB0">
              <w:rPr>
                <w:rFonts w:asciiTheme="minorHAnsi" w:hAnsiTheme="minorHAnsi" w:cstheme="minorHAnsi"/>
                <w:b/>
                <w:color w:val="000000"/>
                <w:sz w:val="18"/>
                <w:szCs w:val="18"/>
                <w:lang w:val="en-IN" w:eastAsia="en-IN"/>
              </w:rPr>
              <w:t>Stop</w:t>
            </w:r>
            <w:r w:rsidR="00FB4AB0">
              <w:rPr>
                <w:rFonts w:asciiTheme="minorHAnsi" w:hAnsiTheme="minorHAnsi" w:cstheme="minorHAnsi"/>
                <w:color w:val="000000"/>
                <w:sz w:val="18"/>
                <w:szCs w:val="18"/>
                <w:lang w:val="en-IN" w:eastAsia="en-IN"/>
              </w:rPr>
              <w:t xml:space="preserve"> button will not work unless user will not enter Start button to start the inspection.</w:t>
            </w:r>
          </w:p>
          <w:p w14:paraId="2B3EB299" w14:textId="1CAC46AA" w:rsidR="00E567C9" w:rsidRPr="00E567C9" w:rsidRDefault="00E567C9" w:rsidP="009C51A6">
            <w:pPr>
              <w:pStyle w:val="ListParagraph"/>
              <w:numPr>
                <w:ilvl w:val="0"/>
                <w:numId w:val="4"/>
              </w:numPr>
              <w:spacing w:line="360" w:lineRule="auto"/>
              <w:jc w:val="both"/>
              <w:rPr>
                <w:rFonts w:asciiTheme="minorHAnsi" w:hAnsiTheme="minorHAnsi" w:cstheme="minorHAnsi"/>
                <w:sz w:val="18"/>
                <w:szCs w:val="18"/>
              </w:rPr>
            </w:pPr>
            <w:r w:rsidRPr="00E567C9">
              <w:rPr>
                <w:rFonts w:asciiTheme="minorHAnsi" w:hAnsiTheme="minorHAnsi" w:cstheme="minorHAnsi"/>
                <w:color w:val="000000"/>
                <w:sz w:val="18"/>
                <w:szCs w:val="18"/>
                <w:lang w:val="en-IN" w:eastAsia="en-IN"/>
              </w:rPr>
              <w:t>After clicking on</w:t>
            </w:r>
            <w:r>
              <w:rPr>
                <w:rFonts w:asciiTheme="minorHAnsi" w:hAnsiTheme="minorHAnsi" w:cstheme="minorHAnsi"/>
                <w:color w:val="000000"/>
                <w:sz w:val="18"/>
                <w:szCs w:val="18"/>
                <w:lang w:val="en-IN" w:eastAsia="en-IN"/>
              </w:rPr>
              <w:t xml:space="preserve"> plus symbol user can add text field to fill the data.</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9C51A6">
            <w:pPr>
              <w:pStyle w:val="ListParagraph"/>
              <w:numPr>
                <w:ilvl w:val="0"/>
                <w:numId w:val="5"/>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5EEA1827" w14:textId="77777777" w:rsidR="00FF69F4" w:rsidRDefault="00FF69F4" w:rsidP="00FF69F4">
      <w:pPr>
        <w:pStyle w:val="Header"/>
        <w:tabs>
          <w:tab w:val="left" w:pos="720"/>
        </w:tabs>
        <w:spacing w:line="360" w:lineRule="auto"/>
        <w:ind w:left="-426"/>
        <w:rPr>
          <w:rFonts w:asciiTheme="minorHAnsi" w:hAnsiTheme="minorHAnsi" w:cstheme="minorHAnsi"/>
          <w:b/>
          <w:bCs/>
          <w:i/>
          <w:iCs/>
          <w:sz w:val="18"/>
          <w:szCs w:val="18"/>
        </w:rPr>
      </w:pPr>
    </w:p>
    <w:p w14:paraId="7B65694C" w14:textId="77777777" w:rsidR="00767B9D" w:rsidRDefault="00767B9D" w:rsidP="00FF69F4">
      <w:pPr>
        <w:pStyle w:val="Header"/>
        <w:tabs>
          <w:tab w:val="left" w:pos="720"/>
        </w:tabs>
        <w:spacing w:line="360" w:lineRule="auto"/>
        <w:ind w:left="-426"/>
        <w:rPr>
          <w:rFonts w:asciiTheme="minorHAnsi" w:hAnsiTheme="minorHAnsi" w:cstheme="minorHAnsi"/>
          <w:b/>
          <w:bCs/>
          <w:i/>
          <w:iCs/>
          <w:sz w:val="18"/>
          <w:szCs w:val="18"/>
        </w:rPr>
      </w:pPr>
    </w:p>
    <w:p w14:paraId="6860E29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7E2E8A4"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703D79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3D26636"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59A7DDBD"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7F27760"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4BDA5DF0"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67729B40" w14:textId="77777777" w:rsidR="00EF134C" w:rsidRDefault="00EF134C" w:rsidP="00FF69F4">
      <w:pPr>
        <w:pStyle w:val="Header"/>
        <w:tabs>
          <w:tab w:val="left" w:pos="720"/>
        </w:tabs>
        <w:spacing w:line="360" w:lineRule="auto"/>
        <w:ind w:left="-426"/>
        <w:rPr>
          <w:rFonts w:asciiTheme="minorHAnsi" w:hAnsiTheme="minorHAnsi" w:cstheme="minorHAnsi"/>
          <w:b/>
          <w:bCs/>
          <w:i/>
          <w:iCs/>
          <w:sz w:val="18"/>
          <w:szCs w:val="18"/>
        </w:rPr>
      </w:pPr>
    </w:p>
    <w:p w14:paraId="32BAC689" w14:textId="77777777" w:rsidR="00EF134C" w:rsidRDefault="00EF134C" w:rsidP="00FF69F4">
      <w:pPr>
        <w:pStyle w:val="Header"/>
        <w:tabs>
          <w:tab w:val="left" w:pos="720"/>
        </w:tabs>
        <w:spacing w:line="360" w:lineRule="auto"/>
        <w:ind w:left="-426"/>
        <w:rPr>
          <w:rFonts w:asciiTheme="minorHAnsi" w:hAnsiTheme="minorHAnsi" w:cstheme="minorHAnsi"/>
          <w:b/>
          <w:bCs/>
          <w:i/>
          <w:iCs/>
          <w:sz w:val="18"/>
          <w:szCs w:val="18"/>
        </w:rPr>
      </w:pPr>
    </w:p>
    <w:p w14:paraId="425F38E8" w14:textId="77777777" w:rsidR="00EF134C" w:rsidRDefault="00EF134C" w:rsidP="00FF69F4">
      <w:pPr>
        <w:pStyle w:val="Header"/>
        <w:tabs>
          <w:tab w:val="left" w:pos="720"/>
        </w:tabs>
        <w:spacing w:line="360" w:lineRule="auto"/>
        <w:ind w:left="-426"/>
        <w:rPr>
          <w:rFonts w:asciiTheme="minorHAnsi" w:hAnsiTheme="minorHAnsi" w:cstheme="minorHAnsi"/>
          <w:b/>
          <w:bCs/>
          <w:i/>
          <w:iCs/>
          <w:sz w:val="18"/>
          <w:szCs w:val="18"/>
        </w:rPr>
      </w:pPr>
    </w:p>
    <w:p w14:paraId="5A16EC87" w14:textId="77777777" w:rsidR="00EF134C" w:rsidRDefault="00EF134C" w:rsidP="00FF69F4">
      <w:pPr>
        <w:pStyle w:val="Header"/>
        <w:tabs>
          <w:tab w:val="left" w:pos="720"/>
        </w:tabs>
        <w:spacing w:line="360" w:lineRule="auto"/>
        <w:ind w:left="-426"/>
        <w:rPr>
          <w:rFonts w:asciiTheme="minorHAnsi" w:hAnsiTheme="minorHAnsi" w:cstheme="minorHAnsi"/>
          <w:b/>
          <w:bCs/>
          <w:i/>
          <w:iCs/>
          <w:sz w:val="18"/>
          <w:szCs w:val="18"/>
        </w:rPr>
      </w:pPr>
    </w:p>
    <w:p w14:paraId="3C7CE57D" w14:textId="77777777" w:rsidR="00EF134C" w:rsidRDefault="00EF134C" w:rsidP="00FF69F4">
      <w:pPr>
        <w:pStyle w:val="Header"/>
        <w:tabs>
          <w:tab w:val="left" w:pos="720"/>
        </w:tabs>
        <w:spacing w:line="360" w:lineRule="auto"/>
        <w:ind w:left="-426"/>
        <w:rPr>
          <w:rFonts w:asciiTheme="minorHAnsi" w:hAnsiTheme="minorHAnsi" w:cstheme="minorHAnsi"/>
          <w:b/>
          <w:bCs/>
          <w:i/>
          <w:iCs/>
          <w:sz w:val="18"/>
          <w:szCs w:val="18"/>
        </w:rPr>
      </w:pPr>
    </w:p>
    <w:p w14:paraId="07F8E7A6" w14:textId="77777777" w:rsidR="005E7905" w:rsidRDefault="005E7905" w:rsidP="003D2F59">
      <w:pPr>
        <w:pStyle w:val="Header"/>
        <w:tabs>
          <w:tab w:val="left" w:pos="720"/>
        </w:tabs>
        <w:spacing w:line="360" w:lineRule="auto"/>
        <w:rPr>
          <w:rFonts w:asciiTheme="minorHAnsi" w:hAnsiTheme="minorHAnsi" w:cstheme="minorHAnsi"/>
          <w:b/>
          <w:bCs/>
          <w:i/>
          <w:iCs/>
          <w:sz w:val="18"/>
          <w:szCs w:val="18"/>
        </w:rPr>
      </w:pPr>
    </w:p>
    <w:p w14:paraId="4C145E42" w14:textId="77777777" w:rsidR="00804330" w:rsidRPr="00A76EDD" w:rsidRDefault="00804330" w:rsidP="009C51A6">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Approve</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804330" w:rsidRPr="009F22CC" w14:paraId="2FCA7C79" w14:textId="77777777" w:rsidTr="00257C54">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470E16B"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9849EBD"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804330" w:rsidRPr="009F22CC" w14:paraId="7D71FC7C" w14:textId="77777777" w:rsidTr="00257C54">
        <w:trPr>
          <w:trHeight w:val="352"/>
        </w:trPr>
        <w:tc>
          <w:tcPr>
            <w:tcW w:w="1519" w:type="dxa"/>
            <w:tcBorders>
              <w:top w:val="single" w:sz="4" w:space="0" w:color="000000"/>
              <w:left w:val="single" w:sz="4" w:space="0" w:color="000000"/>
              <w:bottom w:val="single" w:sz="4" w:space="0" w:color="000000"/>
            </w:tcBorders>
            <w:shd w:val="clear" w:color="auto" w:fill="auto"/>
          </w:tcPr>
          <w:p w14:paraId="0615F033" w14:textId="77777777" w:rsidR="00804330" w:rsidRPr="009F22CC" w:rsidRDefault="00804330" w:rsidP="00257C5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12AC7786" w14:textId="77777777" w:rsidR="00804330" w:rsidRPr="009F22CC" w:rsidRDefault="00804330" w:rsidP="00257C5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804330" w:rsidRPr="009F22CC" w14:paraId="6DDFDDC7" w14:textId="77777777" w:rsidTr="00257C54">
        <w:trPr>
          <w:trHeight w:val="694"/>
        </w:trPr>
        <w:tc>
          <w:tcPr>
            <w:tcW w:w="1519" w:type="dxa"/>
            <w:tcBorders>
              <w:top w:val="single" w:sz="4" w:space="0" w:color="000000"/>
              <w:left w:val="single" w:sz="4" w:space="0" w:color="000000"/>
              <w:bottom w:val="single" w:sz="4" w:space="0" w:color="000000"/>
            </w:tcBorders>
            <w:shd w:val="clear" w:color="auto" w:fill="auto"/>
          </w:tcPr>
          <w:p w14:paraId="18F012B7" w14:textId="77777777" w:rsidR="00804330" w:rsidRPr="009F22CC" w:rsidRDefault="00804330" w:rsidP="00257C5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D0ABF16" w14:textId="77777777" w:rsidR="00804330" w:rsidRDefault="00804330" w:rsidP="00257C5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Pr>
                <w:rFonts w:asciiTheme="minorHAnsi" w:hAnsiTheme="minorHAnsi" w:cstheme="minorHAnsi"/>
                <w:sz w:val="18"/>
                <w:szCs w:val="18"/>
              </w:rPr>
              <w:t xml:space="preserve">verification of </w:t>
            </w:r>
            <w:r w:rsidRPr="00C7212E">
              <w:rPr>
                <w:rFonts w:asciiTheme="minorHAnsi" w:hAnsiTheme="minorHAnsi" w:cstheme="minorHAnsi"/>
                <w:sz w:val="18"/>
                <w:szCs w:val="18"/>
              </w:rPr>
              <w:t>logs.</w:t>
            </w:r>
          </w:p>
          <w:p w14:paraId="30518935" w14:textId="51FCE2E0" w:rsidR="00804330" w:rsidRDefault="007413B9" w:rsidP="00257C54">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6D988C8E" wp14:editId="0F0F4663">
                  <wp:extent cx="5330825" cy="1915795"/>
                  <wp:effectExtent l="19050" t="19050" r="2222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0825" cy="1915795"/>
                          </a:xfrm>
                          <a:prstGeom prst="rect">
                            <a:avLst/>
                          </a:prstGeom>
                          <a:ln w="3175">
                            <a:solidFill>
                              <a:schemeClr val="tx1"/>
                            </a:solidFill>
                          </a:ln>
                        </pic:spPr>
                      </pic:pic>
                    </a:graphicData>
                  </a:graphic>
                </wp:inline>
              </w:drawing>
            </w:r>
          </w:p>
          <w:p w14:paraId="43098467" w14:textId="413415AC" w:rsidR="00804330" w:rsidRDefault="005E7905" w:rsidP="00257C5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52608" behindDoc="1" locked="0" layoutInCell="1" allowOverlap="1" wp14:anchorId="6F857AC0" wp14:editId="5039CA75">
                  <wp:simplePos x="0" y="0"/>
                  <wp:positionH relativeFrom="column">
                    <wp:posOffset>1263650</wp:posOffset>
                  </wp:positionH>
                  <wp:positionV relativeFrom="paragraph">
                    <wp:posOffset>200025</wp:posOffset>
                  </wp:positionV>
                  <wp:extent cx="247650" cy="180975"/>
                  <wp:effectExtent l="0" t="0" r="0" b="9525"/>
                  <wp:wrapTight wrapText="bothSides">
                    <wp:wrapPolygon edited="0">
                      <wp:start x="0" y="0"/>
                      <wp:lineTo x="0" y="20463"/>
                      <wp:lineTo x="19938" y="20463"/>
                      <wp:lineTo x="199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7650" cy="180975"/>
                          </a:xfrm>
                          <a:prstGeom prst="rect">
                            <a:avLst/>
                          </a:prstGeom>
                        </pic:spPr>
                      </pic:pic>
                    </a:graphicData>
                  </a:graphic>
                </wp:anchor>
              </w:drawing>
            </w:r>
            <w:r w:rsidR="00804330">
              <w:rPr>
                <w:rFonts w:asciiTheme="minorHAnsi" w:hAnsiTheme="minorHAnsi" w:cstheme="minorHAnsi"/>
                <w:sz w:val="18"/>
                <w:szCs w:val="18"/>
              </w:rPr>
              <w:t xml:space="preserve">Application will show the list of logs pending for verification in this module in the first view. </w:t>
            </w:r>
          </w:p>
          <w:p w14:paraId="4EB7E0C6" w14:textId="46F30847" w:rsidR="00804330" w:rsidRDefault="00804330" w:rsidP="00257C5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00EF134C" w:rsidRPr="003C2817">
              <w:rPr>
                <w:rFonts w:asciiTheme="minorHAnsi" w:hAnsiTheme="minorHAnsi" w:cstheme="minorHAnsi"/>
                <w:b/>
                <w:sz w:val="18"/>
                <w:szCs w:val="18"/>
              </w:rPr>
              <w:t>View</w:t>
            </w:r>
            <w:r w:rsidR="00EF134C">
              <w:rPr>
                <w:rFonts w:asciiTheme="minorHAnsi" w:hAnsiTheme="minorHAnsi" w:cstheme="minorHAnsi"/>
                <w:b/>
                <w:sz w:val="18"/>
                <w:szCs w:val="18"/>
              </w:rPr>
              <w:t xml:space="preserve"> [ ]</w:t>
            </w:r>
            <w:r w:rsidR="00EF134C">
              <w:rPr>
                <w:rFonts w:asciiTheme="minorHAnsi" w:hAnsiTheme="minorHAnsi" w:cstheme="minorHAnsi"/>
                <w:sz w:val="18"/>
                <w:szCs w:val="18"/>
              </w:rPr>
              <w:t xml:space="preserve"> button</w:t>
            </w:r>
            <w:r>
              <w:rPr>
                <w:rFonts w:asciiTheme="minorHAnsi" w:hAnsiTheme="minorHAnsi" w:cstheme="minorHAnsi"/>
                <w:sz w:val="18"/>
                <w:szCs w:val="18"/>
              </w:rPr>
              <w:t xml:space="preserve"> showed in first column to see the log entry details for the verification. </w:t>
            </w:r>
            <w:r w:rsidR="007413B9">
              <w:rPr>
                <w:rFonts w:asciiTheme="minorHAnsi" w:hAnsiTheme="minorHAnsi" w:cstheme="minorHAnsi"/>
                <w:sz w:val="18"/>
                <w:szCs w:val="18"/>
              </w:rPr>
              <w:t xml:space="preserve">Approver can view each section by clicking on arrow [ ]. </w:t>
            </w:r>
            <w:r>
              <w:rPr>
                <w:rFonts w:asciiTheme="minorHAnsi" w:hAnsiTheme="minorHAnsi" w:cstheme="minorHAnsi"/>
                <w:sz w:val="18"/>
                <w:szCs w:val="18"/>
              </w:rPr>
              <w:t>Following screen will get displayed:</w:t>
            </w:r>
          </w:p>
          <w:p w14:paraId="7F36EC6F" w14:textId="5C3C5631" w:rsidR="00804330" w:rsidRPr="009F22CC" w:rsidRDefault="007413B9" w:rsidP="00257C54">
            <w:pPr>
              <w:pStyle w:val="BodyText2"/>
              <w:spacing w:line="360" w:lineRule="auto"/>
              <w:rPr>
                <w:rFonts w:asciiTheme="minorHAnsi" w:hAnsiTheme="minorHAnsi" w:cstheme="minorHAnsi"/>
                <w:sz w:val="18"/>
                <w:szCs w:val="18"/>
              </w:rPr>
            </w:pPr>
            <w:r>
              <w:rPr>
                <w:noProof/>
                <w:lang w:val="en-IN" w:eastAsia="en-IN"/>
              </w:rPr>
              <w:drawing>
                <wp:inline distT="0" distB="0" distL="0" distR="0" wp14:anchorId="7853A068" wp14:editId="661090DE">
                  <wp:extent cx="5330825" cy="2943225"/>
                  <wp:effectExtent l="19050" t="19050" r="2222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0825" cy="2943225"/>
                          </a:xfrm>
                          <a:prstGeom prst="rect">
                            <a:avLst/>
                          </a:prstGeom>
                          <a:ln w="3175">
                            <a:solidFill>
                              <a:schemeClr val="tx1"/>
                            </a:solidFill>
                          </a:ln>
                        </pic:spPr>
                      </pic:pic>
                    </a:graphicData>
                  </a:graphic>
                </wp:inline>
              </w:drawing>
            </w:r>
          </w:p>
          <w:p w14:paraId="79195CBA" w14:textId="77777777" w:rsidR="00804330" w:rsidRPr="00C7212E" w:rsidRDefault="00804330" w:rsidP="00257C54">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5D0735E4" w14:textId="77777777" w:rsidR="00804330" w:rsidRDefault="00804330" w:rsidP="009C51A6">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78AB6270" w14:textId="2F1F508C" w:rsidR="00804330" w:rsidRDefault="00804330" w:rsidP="009C51A6">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00EF39A8">
              <w:rPr>
                <w:rFonts w:asciiTheme="minorHAnsi" w:hAnsiTheme="minorHAnsi" w:cstheme="minorHAnsi"/>
                <w:b/>
                <w:color w:val="000000"/>
                <w:sz w:val="18"/>
                <w:szCs w:val="18"/>
                <w:lang w:val="en-IN" w:eastAsia="en-IN"/>
              </w:rPr>
              <w:t>Approve</w:t>
            </w:r>
            <w:r>
              <w:rPr>
                <w:rFonts w:asciiTheme="minorHAnsi" w:hAnsiTheme="minorHAnsi" w:cstheme="minorHAnsi"/>
                <w:color w:val="000000"/>
                <w:sz w:val="18"/>
                <w:szCs w:val="18"/>
                <w:lang w:val="en-IN" w:eastAsia="en-IN"/>
              </w:rPr>
              <w:t xml:space="preserve"> button if entered log is ok.</w:t>
            </w:r>
          </w:p>
          <w:p w14:paraId="61EC5121" w14:textId="77777777" w:rsidR="00804330" w:rsidRDefault="00804330" w:rsidP="009C51A6">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 </w:t>
            </w:r>
          </w:p>
          <w:p w14:paraId="41F1554D" w14:textId="77777777" w:rsidR="00804330" w:rsidRPr="00A76EDD" w:rsidRDefault="00804330" w:rsidP="00257C54">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62623D8B" w14:textId="77777777" w:rsidR="00804330" w:rsidRPr="00A76EDD" w:rsidRDefault="00804330" w:rsidP="009C51A6">
            <w:pPr>
              <w:numPr>
                <w:ilvl w:val="0"/>
                <w:numId w:val="10"/>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404C04CB" w14:textId="77777777" w:rsidR="00804330" w:rsidRDefault="00804330" w:rsidP="00804330">
      <w:pPr>
        <w:pStyle w:val="Header"/>
        <w:tabs>
          <w:tab w:val="left" w:pos="720"/>
        </w:tabs>
        <w:spacing w:line="360" w:lineRule="auto"/>
        <w:rPr>
          <w:rFonts w:asciiTheme="minorHAnsi" w:hAnsiTheme="minorHAnsi" w:cstheme="minorHAnsi"/>
          <w:b/>
          <w:bCs/>
          <w:i/>
          <w:iCs/>
        </w:rPr>
      </w:pPr>
    </w:p>
    <w:p w14:paraId="63884423" w14:textId="77777777" w:rsidR="004756F6" w:rsidRPr="009F22CC" w:rsidRDefault="004756F6" w:rsidP="0080433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804330" w:rsidRPr="009F22CC" w14:paraId="437F0FA4" w14:textId="77777777" w:rsidTr="00257C54">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3F60AFFF"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lastRenderedPageBreak/>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B4C91B7"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804330" w:rsidRPr="009F22CC" w14:paraId="074AE2BE" w14:textId="77777777" w:rsidTr="00257C54">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7C87F1A6" w14:textId="77777777" w:rsidR="00804330" w:rsidRPr="009F22CC" w:rsidRDefault="00804330" w:rsidP="00257C5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64E5CCD" w14:textId="77777777" w:rsidR="00804330" w:rsidRPr="00135449" w:rsidRDefault="00804330" w:rsidP="00257C5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Validations</w:t>
            </w:r>
          </w:p>
        </w:tc>
      </w:tr>
      <w:tr w:rsidR="00804330" w:rsidRPr="009F22CC" w14:paraId="4282A538" w14:textId="77777777" w:rsidTr="00257C54">
        <w:tc>
          <w:tcPr>
            <w:tcW w:w="1519" w:type="dxa"/>
            <w:tcBorders>
              <w:top w:val="single" w:sz="4" w:space="0" w:color="000000"/>
              <w:left w:val="single" w:sz="4" w:space="0" w:color="000000"/>
              <w:bottom w:val="single" w:sz="4" w:space="0" w:color="000000"/>
            </w:tcBorders>
            <w:shd w:val="clear" w:color="auto" w:fill="auto"/>
          </w:tcPr>
          <w:p w14:paraId="5EE94453" w14:textId="77777777" w:rsidR="00804330" w:rsidRPr="009F22CC" w:rsidRDefault="00804330" w:rsidP="00257C5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35EF11EC" w14:textId="77777777" w:rsidR="00804330" w:rsidRDefault="00804330" w:rsidP="009C51A6">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verify the logs.</w:t>
            </w:r>
          </w:p>
          <w:p w14:paraId="2F8F688C" w14:textId="77777777" w:rsidR="00804330" w:rsidRDefault="00804330" w:rsidP="009C51A6">
            <w:pPr>
              <w:numPr>
                <w:ilvl w:val="0"/>
                <w:numId w:val="13"/>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rejecting the record during checked by or approved by stage user will have rejection comment entry option.</w:t>
            </w:r>
          </w:p>
          <w:p w14:paraId="2BAA8639" w14:textId="77777777" w:rsidR="00804330" w:rsidRPr="007C4F9C" w:rsidRDefault="00804330" w:rsidP="009C51A6">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The log should be non-editable for verifier.</w:t>
            </w:r>
          </w:p>
          <w:p w14:paraId="47EBF77F" w14:textId="77777777" w:rsidR="00804330" w:rsidRPr="005D30EE" w:rsidRDefault="00804330" w:rsidP="009C51A6">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Pr>
                <w:rFonts w:asciiTheme="minorHAnsi" w:hAnsiTheme="minorHAnsi" w:cstheme="minorHAnsi"/>
                <w:sz w:val="18"/>
                <w:szCs w:val="18"/>
              </w:rPr>
              <w:t xml:space="preserve"> button to filter the records in list of records.</w:t>
            </w:r>
          </w:p>
        </w:tc>
      </w:tr>
    </w:tbl>
    <w:p w14:paraId="29092645" w14:textId="77777777" w:rsidR="00804330" w:rsidRPr="009F22CC" w:rsidRDefault="00804330" w:rsidP="0080433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804330" w:rsidRPr="009F22CC" w14:paraId="5F7B9763" w14:textId="77777777" w:rsidTr="00257C54">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5F0DDF22"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23612CA"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804330" w:rsidRPr="009F22CC" w14:paraId="64D48174" w14:textId="77777777" w:rsidTr="00257C54">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236BA029" w14:textId="77777777" w:rsidR="00804330" w:rsidRPr="009F22CC" w:rsidRDefault="00804330" w:rsidP="00257C5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2EC0DA6" w14:textId="77777777" w:rsidR="00804330" w:rsidRPr="00767B9D" w:rsidRDefault="00804330" w:rsidP="00257C54">
            <w:pPr>
              <w:pStyle w:val="Header"/>
              <w:tabs>
                <w:tab w:val="left" w:pos="720"/>
              </w:tabs>
              <w:spacing w:line="360" w:lineRule="auto"/>
              <w:ind w:left="-426"/>
              <w:jc w:val="center"/>
              <w:rPr>
                <w:rFonts w:asciiTheme="minorHAnsi" w:hAnsiTheme="minorHAnsi" w:cstheme="minorHAnsi"/>
                <w:b/>
                <w:bCs/>
                <w:iCs/>
                <w:sz w:val="18"/>
                <w:szCs w:val="18"/>
              </w:rPr>
            </w:pPr>
            <w:r w:rsidRPr="00135449">
              <w:rPr>
                <w:rFonts w:asciiTheme="minorHAnsi" w:hAnsiTheme="minorHAnsi" w:cstheme="minorHAnsi"/>
                <w:b/>
                <w:bCs/>
                <w:iCs/>
                <w:sz w:val="18"/>
                <w:szCs w:val="18"/>
              </w:rPr>
              <w:t>Risk &amp;</w:t>
            </w:r>
            <w:r>
              <w:rPr>
                <w:rFonts w:asciiTheme="minorHAnsi" w:hAnsiTheme="minorHAnsi" w:cstheme="minorHAnsi"/>
                <w:b/>
                <w:bCs/>
                <w:iCs/>
                <w:sz w:val="18"/>
                <w:szCs w:val="18"/>
              </w:rPr>
              <w:t xml:space="preserve"> Assumptions</w:t>
            </w:r>
          </w:p>
        </w:tc>
      </w:tr>
      <w:tr w:rsidR="00804330" w:rsidRPr="009F22CC" w14:paraId="3E440DD5" w14:textId="77777777" w:rsidTr="00257C54">
        <w:tc>
          <w:tcPr>
            <w:tcW w:w="1519" w:type="dxa"/>
            <w:tcBorders>
              <w:top w:val="single" w:sz="4" w:space="0" w:color="000000"/>
              <w:left w:val="single" w:sz="4" w:space="0" w:color="000000"/>
              <w:bottom w:val="single" w:sz="4" w:space="0" w:color="000000"/>
            </w:tcBorders>
            <w:shd w:val="clear" w:color="auto" w:fill="auto"/>
          </w:tcPr>
          <w:p w14:paraId="47772B90" w14:textId="77777777" w:rsidR="00804330" w:rsidRPr="009F22CC" w:rsidRDefault="00804330" w:rsidP="00257C5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1CF06C8" w14:textId="77777777" w:rsidR="00804330" w:rsidRPr="009F22CC" w:rsidRDefault="00804330" w:rsidP="009C51A6">
            <w:pPr>
              <w:pStyle w:val="ListParagraph"/>
              <w:numPr>
                <w:ilvl w:val="0"/>
                <w:numId w:val="14"/>
              </w:numPr>
              <w:spacing w:line="360" w:lineRule="auto"/>
              <w:jc w:val="both"/>
              <w:rPr>
                <w:rFonts w:asciiTheme="minorHAnsi" w:hAnsiTheme="minorHAnsi" w:cstheme="minorHAnsi"/>
                <w:sz w:val="18"/>
                <w:szCs w:val="18"/>
              </w:rPr>
            </w:pPr>
            <w:r>
              <w:rPr>
                <w:rFonts w:asciiTheme="minorHAnsi" w:hAnsiTheme="minorHAnsi" w:cstheme="minorHAnsi"/>
                <w:sz w:val="18"/>
                <w:szCs w:val="18"/>
              </w:rPr>
              <w:t>Log review should be completed.</w:t>
            </w:r>
          </w:p>
        </w:tc>
      </w:tr>
    </w:tbl>
    <w:p w14:paraId="041D5786"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0EDFCC78"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24926F17"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20BC820D"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7AD5E524"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7AC48DA9"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617B88B3"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5B38220D"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137F4390"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144FA1F0"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4E04379F"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12D6BAE3"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52CC4E10"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02DB8D1D"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3BC14815"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00F73077"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260AFFC0"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0F023D46"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63F56136"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579F2E58"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10C1C056"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73FC58F7"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32EDDEA3"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6A82E40F"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3A741347"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12145FFD"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32B3348B"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1FF384DA" w14:textId="77777777" w:rsidR="007413B9" w:rsidRDefault="007413B9" w:rsidP="00F544E0">
      <w:pPr>
        <w:pStyle w:val="Header"/>
        <w:tabs>
          <w:tab w:val="left" w:pos="720"/>
        </w:tabs>
        <w:spacing w:line="360" w:lineRule="auto"/>
        <w:rPr>
          <w:rFonts w:asciiTheme="minorHAnsi" w:hAnsiTheme="minorHAnsi" w:cstheme="minorHAnsi"/>
          <w:b/>
          <w:bCs/>
          <w:i/>
          <w:iCs/>
          <w:sz w:val="18"/>
          <w:szCs w:val="18"/>
        </w:rPr>
      </w:pPr>
    </w:p>
    <w:p w14:paraId="63A5B8FD" w14:textId="77777777" w:rsidR="00142B36" w:rsidRDefault="00142B36" w:rsidP="00F544E0">
      <w:pPr>
        <w:pStyle w:val="Header"/>
        <w:tabs>
          <w:tab w:val="left" w:pos="720"/>
        </w:tabs>
        <w:spacing w:line="360" w:lineRule="auto"/>
        <w:rPr>
          <w:rFonts w:asciiTheme="minorHAnsi" w:hAnsiTheme="minorHAnsi" w:cstheme="minorHAnsi"/>
          <w:b/>
          <w:bCs/>
          <w:i/>
          <w:iCs/>
          <w:sz w:val="18"/>
          <w:szCs w:val="18"/>
        </w:rPr>
      </w:pPr>
    </w:p>
    <w:p w14:paraId="40AE354E" w14:textId="1266A811" w:rsidR="007C4F9C" w:rsidRPr="00A76EDD" w:rsidRDefault="007C4F9C" w:rsidP="009C51A6">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9A8435D" w14:textId="602ACC56" w:rsidR="007C4F9C" w:rsidRDefault="007C4F9C" w:rsidP="00C647A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472D420B" w14:textId="514FEAFD" w:rsidR="007C4F9C" w:rsidRDefault="007413B9" w:rsidP="00C647A8">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01F6C4EE" wp14:editId="0A0B55A8">
                  <wp:extent cx="5330825" cy="1920875"/>
                  <wp:effectExtent l="19050" t="19050" r="2222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0825" cy="1920875"/>
                          </a:xfrm>
                          <a:prstGeom prst="rect">
                            <a:avLst/>
                          </a:prstGeom>
                          <a:ln w="3175">
                            <a:solidFill>
                              <a:schemeClr val="tx1"/>
                            </a:solidFill>
                          </a:ln>
                        </pic:spPr>
                      </pic:pic>
                    </a:graphicData>
                  </a:graphic>
                </wp:inline>
              </w:drawing>
            </w: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BE50B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DB2E4B3" w14:textId="77777777" w:rsidR="00DF6144" w:rsidRDefault="00DF6144" w:rsidP="00FF69F4">
      <w:pPr>
        <w:pStyle w:val="Header"/>
        <w:tabs>
          <w:tab w:val="left" w:pos="720"/>
        </w:tabs>
        <w:spacing w:line="360" w:lineRule="auto"/>
        <w:ind w:left="-426"/>
        <w:rPr>
          <w:rFonts w:asciiTheme="minorHAnsi" w:hAnsiTheme="minorHAnsi" w:cstheme="minorHAnsi"/>
          <w:b/>
          <w:bCs/>
          <w:i/>
          <w:iCs/>
          <w:sz w:val="18"/>
          <w:szCs w:val="18"/>
        </w:rPr>
      </w:pPr>
    </w:p>
    <w:p w14:paraId="5B2B9F8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bookmarkStart w:id="624" w:name="_GoBack"/>
      <w:bookmarkEnd w:id="624"/>
    </w:p>
    <w:p w14:paraId="3393BB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4C3097A" w14:textId="02406E47" w:rsidR="00692E14" w:rsidRPr="00B73360" w:rsidRDefault="00692E14" w:rsidP="009C51A6">
      <w:pPr>
        <w:pStyle w:val="ListParagraph"/>
        <w:numPr>
          <w:ilvl w:val="0"/>
          <w:numId w:val="17"/>
        </w:numPr>
        <w:outlineLvl w:val="0"/>
        <w:rPr>
          <w:rFonts w:asciiTheme="minorHAnsi" w:hAnsiTheme="minorHAnsi" w:cstheme="minorHAnsi"/>
          <w:b/>
          <w:sz w:val="26"/>
        </w:rPr>
      </w:pPr>
      <w:bookmarkStart w:id="625" w:name="_Toc80172572"/>
      <w:r w:rsidRPr="00B73360">
        <w:rPr>
          <w:rFonts w:asciiTheme="minorHAnsi" w:hAnsiTheme="minorHAnsi" w:cstheme="minorHAnsi"/>
          <w:b/>
          <w:sz w:val="26"/>
        </w:rPr>
        <w:t>R</w:t>
      </w:r>
      <w:r w:rsidR="00B73360">
        <w:rPr>
          <w:rFonts w:asciiTheme="minorHAnsi" w:hAnsiTheme="minorHAnsi" w:cstheme="minorHAnsi"/>
          <w:b/>
          <w:sz w:val="26"/>
        </w:rPr>
        <w:t>EPORT</w:t>
      </w:r>
      <w:bookmarkEnd w:id="625"/>
    </w:p>
    <w:p w14:paraId="094F539B" w14:textId="1485E175" w:rsidR="00692E14" w:rsidRPr="003F784C" w:rsidRDefault="00B73360" w:rsidP="009C51A6">
      <w:pPr>
        <w:pStyle w:val="ListParagraph"/>
        <w:numPr>
          <w:ilvl w:val="1"/>
          <w:numId w:val="18"/>
        </w:numPr>
        <w:outlineLvl w:val="0"/>
        <w:rPr>
          <w:rFonts w:asciiTheme="minorHAnsi" w:hAnsiTheme="minorHAnsi" w:cstheme="minorHAnsi"/>
          <w:b/>
          <w:sz w:val="26"/>
        </w:rPr>
      </w:pPr>
      <w:bookmarkStart w:id="626"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6"/>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E567C9">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E567C9">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E567C9">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E567C9">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E567C9">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E567C9">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E567C9">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E567C9">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E567C9">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E567C9">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E567C9">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E567C9">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E567C9">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E567C9">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E567C9">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E567C9">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9C51A6">
            <w:pPr>
              <w:pStyle w:val="BodyText2"/>
              <w:numPr>
                <w:ilvl w:val="0"/>
                <w:numId w:val="15"/>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247D915C" w:rsidR="00692E14" w:rsidRDefault="00692E14" w:rsidP="009C51A6">
            <w:pPr>
              <w:pStyle w:val="BodyText2"/>
              <w:numPr>
                <w:ilvl w:val="0"/>
                <w:numId w:val="15"/>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EF134C" w:rsidRPr="00440B95">
              <w:rPr>
                <w:rFonts w:asciiTheme="minorHAnsi" w:hAnsiTheme="minorHAnsi" w:cstheme="minorHAnsi"/>
                <w:color w:val="000000"/>
                <w:sz w:val="18"/>
                <w:szCs w:val="18"/>
                <w:lang w:val="en-IN" w:eastAsia="en-IN"/>
              </w:rPr>
              <w:t xml:space="preserve">Record for </w:t>
            </w:r>
            <w:r w:rsidR="00EF134C" w:rsidRPr="00821B2F">
              <w:rPr>
                <w:rFonts w:asciiTheme="minorHAnsi" w:hAnsiTheme="minorHAnsi" w:cstheme="minorHAnsi"/>
                <w:color w:val="000000"/>
                <w:sz w:val="18"/>
                <w:szCs w:val="18"/>
                <w:lang w:val="en-IN" w:eastAsia="en-IN"/>
              </w:rPr>
              <w:t>Disinfectant preparation, filtration and storage record for UDNS area</w:t>
            </w:r>
            <w:r>
              <w:rPr>
                <w:rFonts w:asciiTheme="minorHAnsi" w:hAnsiTheme="minorHAnsi" w:cstheme="minorHAnsi"/>
                <w:sz w:val="18"/>
                <w:szCs w:val="18"/>
              </w:rPr>
              <w:t>”.</w:t>
            </w:r>
          </w:p>
          <w:p w14:paraId="6512F97B" w14:textId="77777777" w:rsidR="00692E14" w:rsidRDefault="00692E14" w:rsidP="009C51A6">
            <w:pPr>
              <w:pStyle w:val="BodyText2"/>
              <w:numPr>
                <w:ilvl w:val="0"/>
                <w:numId w:val="15"/>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9C51A6">
            <w:pPr>
              <w:pStyle w:val="BodyText2"/>
              <w:numPr>
                <w:ilvl w:val="0"/>
                <w:numId w:val="15"/>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77777777" w:rsidR="00692E14" w:rsidRPr="00A219A6" w:rsidRDefault="00692E14" w:rsidP="009C51A6">
            <w:pPr>
              <w:pStyle w:val="BodyText2"/>
              <w:numPr>
                <w:ilvl w:val="0"/>
                <w:numId w:val="15"/>
              </w:numPr>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generate the log report in the associated format. </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E567C9">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E567C9">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E567C9">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E567C9">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E567C9">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E567C9">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E567C9">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9C51A6">
            <w:pPr>
              <w:pStyle w:val="ListParagraph"/>
              <w:numPr>
                <w:ilvl w:val="0"/>
                <w:numId w:val="16"/>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9C51A6">
            <w:pPr>
              <w:pStyle w:val="ListParagraph"/>
              <w:numPr>
                <w:ilvl w:val="0"/>
                <w:numId w:val="16"/>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9C51A6">
            <w:pPr>
              <w:pStyle w:val="ListParagraph"/>
              <w:numPr>
                <w:ilvl w:val="0"/>
                <w:numId w:val="16"/>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7" w:name="_Toc80172574"/>
      <w:r w:rsidRPr="009F22CC">
        <w:rPr>
          <w:rFonts w:asciiTheme="minorHAnsi" w:eastAsia="Times New Roman" w:hAnsiTheme="minorHAnsi" w:cstheme="minorHAnsi"/>
          <w:b/>
          <w:sz w:val="26"/>
        </w:rPr>
        <w:t>ACCEPTANCE</w:t>
      </w:r>
      <w:bookmarkEnd w:id="627"/>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20"/>
      <w:footerReference w:type="default" r:id="rId21"/>
      <w:headerReference w:type="first" r:id="rId22"/>
      <w:footerReference w:type="first" r:id="rId23"/>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3751B" w14:textId="77777777" w:rsidR="002B3DFF" w:rsidRDefault="002B3DFF">
      <w:r>
        <w:separator/>
      </w:r>
    </w:p>
  </w:endnote>
  <w:endnote w:type="continuationSeparator" w:id="0">
    <w:p w14:paraId="7FA74F08" w14:textId="77777777" w:rsidR="002B3DFF" w:rsidRDefault="002B3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B665B8" w:rsidRPr="0030086C" w:rsidRDefault="00B665B8"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4756F6">
      <w:rPr>
        <w:rFonts w:cs="Arial"/>
        <w:b/>
        <w:noProof/>
        <w:sz w:val="22"/>
        <w:szCs w:val="22"/>
      </w:rPr>
      <w:t>19</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4756F6" w:rsidRPr="004756F6">
      <w:rPr>
        <w:rFonts w:cs="Arial"/>
        <w:b/>
        <w:noProof/>
        <w:sz w:val="22"/>
        <w:szCs w:val="22"/>
      </w:rPr>
      <w:t>19</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B665B8" w:rsidRPr="00FD4569" w:rsidRDefault="00B665B8"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B665B8" w:rsidRDefault="00B665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54E05" w14:textId="77777777" w:rsidR="002B3DFF" w:rsidRDefault="002B3DFF">
      <w:r>
        <w:separator/>
      </w:r>
    </w:p>
  </w:footnote>
  <w:footnote w:type="continuationSeparator" w:id="0">
    <w:p w14:paraId="084831FB" w14:textId="77777777" w:rsidR="002B3DFF" w:rsidRDefault="002B3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B665B8" w:rsidRPr="0030086C" w14:paraId="6800B951" w14:textId="77777777" w:rsidTr="00E45CDF">
      <w:trPr>
        <w:trHeight w:val="288"/>
      </w:trPr>
      <w:tc>
        <w:tcPr>
          <w:tcW w:w="2127" w:type="dxa"/>
          <w:vAlign w:val="center"/>
        </w:tcPr>
        <w:p w14:paraId="4F714C7F" w14:textId="77777777" w:rsidR="00B665B8" w:rsidRPr="0030086C" w:rsidRDefault="00B665B8"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B665B8" w:rsidRPr="001403E3" w:rsidRDefault="00B665B8"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B665B8" w:rsidRPr="004A509A" w:rsidRDefault="00B665B8"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B665B8" w:rsidRPr="0072433A" w:rsidRDefault="00B665B8"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 xml:space="preserve">145, </w:t>
          </w:r>
          <w:proofErr w:type="spellStart"/>
          <w:r w:rsidRPr="0072433A">
            <w:rPr>
              <w:color w:val="202124"/>
              <w:sz w:val="16"/>
              <w:szCs w:val="16"/>
            </w:rPr>
            <w:t>Udyog</w:t>
          </w:r>
          <w:proofErr w:type="spellEnd"/>
          <w:r w:rsidRPr="0072433A">
            <w:rPr>
              <w:color w:val="202124"/>
              <w:sz w:val="16"/>
              <w:szCs w:val="16"/>
            </w:rPr>
            <w:t xml:space="preserve"> </w:t>
          </w:r>
          <w:proofErr w:type="spellStart"/>
          <w:r w:rsidRPr="0072433A">
            <w:rPr>
              <w:color w:val="202124"/>
              <w:sz w:val="16"/>
              <w:szCs w:val="16"/>
            </w:rPr>
            <w:t>Vihar</w:t>
          </w:r>
          <w:proofErr w:type="spellEnd"/>
          <w:r w:rsidRPr="0072433A">
            <w:rPr>
              <w:color w:val="202124"/>
              <w:sz w:val="16"/>
              <w:szCs w:val="16"/>
            </w:rPr>
            <w:t>, Phase 1 Gurgaon- 122016</w:t>
          </w:r>
        </w:p>
        <w:p w14:paraId="4F937BC9" w14:textId="22AE9F42" w:rsidR="00B665B8" w:rsidRPr="0030086C" w:rsidRDefault="00B665B8"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proofErr w:type="spellStart"/>
          <w:r>
            <w:rPr>
              <w:sz w:val="16"/>
              <w:szCs w:val="18"/>
              <w:lang w:val="en-GB"/>
            </w:rPr>
            <w:t>Cipla_E-Log_SRS_Aug</w:t>
          </w:r>
          <w:proofErr w:type="spellEnd"/>
          <w:r>
            <w:rPr>
              <w:b/>
              <w:color w:val="202124"/>
              <w:sz w:val="16"/>
              <w:szCs w:val="16"/>
              <w:shd w:val="clear" w:color="auto" w:fill="FFFFFF"/>
            </w:rPr>
            <w:t>’</w:t>
          </w:r>
          <w:r>
            <w:rPr>
              <w:sz w:val="16"/>
              <w:szCs w:val="18"/>
              <w:lang w:val="en-GB"/>
            </w:rPr>
            <w:t>2022_V1.0</w:t>
          </w:r>
        </w:p>
      </w:tc>
    </w:tr>
  </w:tbl>
  <w:p w14:paraId="7ED23675" w14:textId="77777777" w:rsidR="00B665B8" w:rsidRPr="0030086C" w:rsidRDefault="00B665B8">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B665B8" w14:paraId="1E50E847" w14:textId="77777777" w:rsidTr="00FE23C7">
      <w:trPr>
        <w:trHeight w:val="288"/>
      </w:trPr>
      <w:tc>
        <w:tcPr>
          <w:tcW w:w="2275" w:type="dxa"/>
        </w:tcPr>
        <w:p w14:paraId="5664A4A8" w14:textId="77777777" w:rsidR="00B665B8" w:rsidRDefault="00B665B8">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B665B8" w:rsidRPr="00FE23C7" w:rsidRDefault="00B665B8"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B665B8" w:rsidRDefault="00B665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02965B0"/>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6615B"/>
    <w:multiLevelType w:val="multilevel"/>
    <w:tmpl w:val="438E2F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4DE698F"/>
    <w:multiLevelType w:val="multilevel"/>
    <w:tmpl w:val="B64053CC"/>
    <w:lvl w:ilvl="0">
      <w:start w:val="1"/>
      <w:numFmt w:val="decimal"/>
      <w:lvlText w:val="%1."/>
      <w:lvlJc w:val="left"/>
      <w:pPr>
        <w:ind w:left="720" w:hanging="360"/>
      </w:pPr>
      <w:rPr>
        <w:rFonts w:asciiTheme="minorHAnsi" w:hAnsiTheme="minorHAnsi" w:cstheme="minorHAnsi"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0C1C4A38"/>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07859"/>
    <w:multiLevelType w:val="multilevel"/>
    <w:tmpl w:val="33B404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4350F"/>
    <w:multiLevelType w:val="hybridMultilevel"/>
    <w:tmpl w:val="22347710"/>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1" w15:restartNumberingAfterBreak="0">
    <w:nsid w:val="15D77D1A"/>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544B58"/>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C364E94"/>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77E21"/>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FBB4CFB"/>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377F8"/>
    <w:multiLevelType w:val="multilevel"/>
    <w:tmpl w:val="33B404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381A9C"/>
    <w:multiLevelType w:val="multilevel"/>
    <w:tmpl w:val="98E64D00"/>
    <w:lvl w:ilvl="0">
      <w:start w:val="2"/>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2685C5B"/>
    <w:multiLevelType w:val="multilevel"/>
    <w:tmpl w:val="913630D4"/>
    <w:lvl w:ilvl="0">
      <w:start w:val="3"/>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2DC35F8"/>
    <w:multiLevelType w:val="multilevel"/>
    <w:tmpl w:val="D4B2544E"/>
    <w:lvl w:ilvl="0">
      <w:start w:val="2"/>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44DD0A48"/>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3" w15:restartNumberingAfterBreak="0">
    <w:nsid w:val="4AB40D96"/>
    <w:multiLevelType w:val="multilevel"/>
    <w:tmpl w:val="4264449C"/>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FD73628"/>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CB7CC3"/>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27"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AD3C02"/>
    <w:multiLevelType w:val="multilevel"/>
    <w:tmpl w:val="61F80172"/>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5C2B1C71"/>
    <w:multiLevelType w:val="multilevel"/>
    <w:tmpl w:val="33B404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31"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2" w15:restartNumberingAfterBreak="0">
    <w:nsid w:val="5F69030E"/>
    <w:multiLevelType w:val="multilevel"/>
    <w:tmpl w:val="33B404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683832"/>
    <w:multiLevelType w:val="hybridMultilevel"/>
    <w:tmpl w:val="E9AC0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C43A4A"/>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6D19A7"/>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DA67F6"/>
    <w:multiLevelType w:val="multilevel"/>
    <w:tmpl w:val="B4DCFDB8"/>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39" w15:restartNumberingAfterBreak="0">
    <w:nsid w:val="7A2A6428"/>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30"/>
  </w:num>
  <w:num w:numId="2">
    <w:abstractNumId w:val="40"/>
  </w:num>
  <w:num w:numId="3">
    <w:abstractNumId w:val="33"/>
  </w:num>
  <w:num w:numId="4">
    <w:abstractNumId w:val="7"/>
  </w:num>
  <w:num w:numId="5">
    <w:abstractNumId w:val="22"/>
  </w:num>
  <w:num w:numId="6">
    <w:abstractNumId w:val="34"/>
  </w:num>
  <w:num w:numId="7">
    <w:abstractNumId w:val="10"/>
  </w:num>
  <w:num w:numId="8">
    <w:abstractNumId w:val="9"/>
  </w:num>
  <w:num w:numId="9">
    <w:abstractNumId w:val="8"/>
  </w:num>
  <w:num w:numId="10">
    <w:abstractNumId w:val="2"/>
  </w:num>
  <w:num w:numId="11">
    <w:abstractNumId w:val="31"/>
  </w:num>
  <w:num w:numId="12">
    <w:abstractNumId w:val="13"/>
  </w:num>
  <w:num w:numId="13">
    <w:abstractNumId w:val="21"/>
  </w:num>
  <w:num w:numId="14">
    <w:abstractNumId w:val="15"/>
  </w:num>
  <w:num w:numId="15">
    <w:abstractNumId w:val="27"/>
  </w:num>
  <w:num w:numId="16">
    <w:abstractNumId w:val="6"/>
  </w:num>
  <w:num w:numId="17">
    <w:abstractNumId w:val="5"/>
  </w:num>
  <w:num w:numId="18">
    <w:abstractNumId w:val="26"/>
  </w:num>
  <w:num w:numId="19">
    <w:abstractNumId w:val="39"/>
  </w:num>
  <w:num w:numId="20">
    <w:abstractNumId w:val="12"/>
  </w:num>
  <w:num w:numId="21">
    <w:abstractNumId w:val="36"/>
  </w:num>
  <w:num w:numId="22">
    <w:abstractNumId w:val="37"/>
  </w:num>
  <w:num w:numId="23">
    <w:abstractNumId w:val="25"/>
  </w:num>
  <w:num w:numId="24">
    <w:abstractNumId w:val="11"/>
  </w:num>
  <w:num w:numId="25">
    <w:abstractNumId w:val="14"/>
  </w:num>
  <w:num w:numId="26">
    <w:abstractNumId w:val="24"/>
  </w:num>
  <w:num w:numId="27">
    <w:abstractNumId w:val="20"/>
  </w:num>
  <w:num w:numId="28">
    <w:abstractNumId w:val="1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16"/>
  </w:num>
  <w:num w:numId="34">
    <w:abstractNumId w:val="29"/>
  </w:num>
  <w:num w:numId="35">
    <w:abstractNumId w:val="32"/>
  </w:num>
  <w:num w:numId="36">
    <w:abstractNumId w:val="18"/>
  </w:num>
  <w:num w:numId="37">
    <w:abstractNumId w:val="23"/>
  </w:num>
  <w:num w:numId="38">
    <w:abstractNumId w:val="19"/>
  </w:num>
  <w:num w:numId="39">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09B8"/>
    <w:rsid w:val="00001225"/>
    <w:rsid w:val="0000199F"/>
    <w:rsid w:val="00001AB3"/>
    <w:rsid w:val="00001C5E"/>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492"/>
    <w:rsid w:val="00025C6C"/>
    <w:rsid w:val="00025D00"/>
    <w:rsid w:val="0002639F"/>
    <w:rsid w:val="00026A54"/>
    <w:rsid w:val="0002705D"/>
    <w:rsid w:val="00027681"/>
    <w:rsid w:val="0003015B"/>
    <w:rsid w:val="000302B0"/>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5DA"/>
    <w:rsid w:val="00055847"/>
    <w:rsid w:val="00055CD1"/>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FA3"/>
    <w:rsid w:val="000744E9"/>
    <w:rsid w:val="00074FA7"/>
    <w:rsid w:val="00075573"/>
    <w:rsid w:val="000756F4"/>
    <w:rsid w:val="0007638D"/>
    <w:rsid w:val="00076751"/>
    <w:rsid w:val="00076DB3"/>
    <w:rsid w:val="00080212"/>
    <w:rsid w:val="000802BB"/>
    <w:rsid w:val="00080C9D"/>
    <w:rsid w:val="000813B5"/>
    <w:rsid w:val="0008146E"/>
    <w:rsid w:val="000822D4"/>
    <w:rsid w:val="000825AF"/>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B1B"/>
    <w:rsid w:val="000B1C2E"/>
    <w:rsid w:val="000B2756"/>
    <w:rsid w:val="000B3409"/>
    <w:rsid w:val="000B4E21"/>
    <w:rsid w:val="000B5BC4"/>
    <w:rsid w:val="000B6D99"/>
    <w:rsid w:val="000B7603"/>
    <w:rsid w:val="000C0523"/>
    <w:rsid w:val="000C14AD"/>
    <w:rsid w:val="000C18F0"/>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9F3"/>
    <w:rsid w:val="000F0A66"/>
    <w:rsid w:val="000F29F5"/>
    <w:rsid w:val="000F2CC7"/>
    <w:rsid w:val="000F2D76"/>
    <w:rsid w:val="000F4806"/>
    <w:rsid w:val="000F4B89"/>
    <w:rsid w:val="000F4D8D"/>
    <w:rsid w:val="000F601A"/>
    <w:rsid w:val="000F669C"/>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2B3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487D"/>
    <w:rsid w:val="00175C4A"/>
    <w:rsid w:val="00175E56"/>
    <w:rsid w:val="001774B5"/>
    <w:rsid w:val="00177ACB"/>
    <w:rsid w:val="00180E8C"/>
    <w:rsid w:val="0018142D"/>
    <w:rsid w:val="001818E5"/>
    <w:rsid w:val="001826E9"/>
    <w:rsid w:val="001828A5"/>
    <w:rsid w:val="0018298B"/>
    <w:rsid w:val="00182B3D"/>
    <w:rsid w:val="00183A8E"/>
    <w:rsid w:val="0018404E"/>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22AF"/>
    <w:rsid w:val="00192522"/>
    <w:rsid w:val="00193B15"/>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8D2"/>
    <w:rsid w:val="001D5AAC"/>
    <w:rsid w:val="001D6963"/>
    <w:rsid w:val="001D7AD0"/>
    <w:rsid w:val="001E0464"/>
    <w:rsid w:val="001E0743"/>
    <w:rsid w:val="001E0F21"/>
    <w:rsid w:val="001E2FE6"/>
    <w:rsid w:val="001E4941"/>
    <w:rsid w:val="001E4F46"/>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2307"/>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57C"/>
    <w:rsid w:val="002516CA"/>
    <w:rsid w:val="00252086"/>
    <w:rsid w:val="002527CE"/>
    <w:rsid w:val="0025280C"/>
    <w:rsid w:val="002539FE"/>
    <w:rsid w:val="002542B1"/>
    <w:rsid w:val="00254FFE"/>
    <w:rsid w:val="00256751"/>
    <w:rsid w:val="00257C54"/>
    <w:rsid w:val="00260EC4"/>
    <w:rsid w:val="0026141C"/>
    <w:rsid w:val="00261BEB"/>
    <w:rsid w:val="00262845"/>
    <w:rsid w:val="00263341"/>
    <w:rsid w:val="00263345"/>
    <w:rsid w:val="00263924"/>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87D60"/>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3DFF"/>
    <w:rsid w:val="002B4225"/>
    <w:rsid w:val="002B4D85"/>
    <w:rsid w:val="002B5DBF"/>
    <w:rsid w:val="002B65DA"/>
    <w:rsid w:val="002B6E2F"/>
    <w:rsid w:val="002B6E9E"/>
    <w:rsid w:val="002B720A"/>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4C7"/>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2F23"/>
    <w:rsid w:val="002F31EC"/>
    <w:rsid w:val="002F37A6"/>
    <w:rsid w:val="002F45C8"/>
    <w:rsid w:val="002F49E4"/>
    <w:rsid w:val="002F4ADA"/>
    <w:rsid w:val="002F4E39"/>
    <w:rsid w:val="002F5262"/>
    <w:rsid w:val="002F64AE"/>
    <w:rsid w:val="002F657F"/>
    <w:rsid w:val="002F66C1"/>
    <w:rsid w:val="002F6FD9"/>
    <w:rsid w:val="002F7164"/>
    <w:rsid w:val="002F7F12"/>
    <w:rsid w:val="002F7F84"/>
    <w:rsid w:val="0030086C"/>
    <w:rsid w:val="003009B5"/>
    <w:rsid w:val="003023C1"/>
    <w:rsid w:val="0030285F"/>
    <w:rsid w:val="00302C38"/>
    <w:rsid w:val="003034D9"/>
    <w:rsid w:val="00303598"/>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FEC"/>
    <w:rsid w:val="003514F8"/>
    <w:rsid w:val="0035153A"/>
    <w:rsid w:val="00351B63"/>
    <w:rsid w:val="00352734"/>
    <w:rsid w:val="00353294"/>
    <w:rsid w:val="0035380A"/>
    <w:rsid w:val="003543AA"/>
    <w:rsid w:val="003546C9"/>
    <w:rsid w:val="003553FC"/>
    <w:rsid w:val="00355855"/>
    <w:rsid w:val="00356ADC"/>
    <w:rsid w:val="00356E4F"/>
    <w:rsid w:val="00357F8F"/>
    <w:rsid w:val="003610AD"/>
    <w:rsid w:val="00361386"/>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0DDD"/>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0A3C"/>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2F59"/>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D54"/>
    <w:rsid w:val="00404FB4"/>
    <w:rsid w:val="00405D27"/>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3B83"/>
    <w:rsid w:val="00443DE3"/>
    <w:rsid w:val="00444682"/>
    <w:rsid w:val="00444B30"/>
    <w:rsid w:val="004456C2"/>
    <w:rsid w:val="00445C32"/>
    <w:rsid w:val="00446353"/>
    <w:rsid w:val="004464DD"/>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E37"/>
    <w:rsid w:val="004745E8"/>
    <w:rsid w:val="00474691"/>
    <w:rsid w:val="00474D35"/>
    <w:rsid w:val="004756F6"/>
    <w:rsid w:val="00476BC0"/>
    <w:rsid w:val="00476D46"/>
    <w:rsid w:val="00477550"/>
    <w:rsid w:val="00477B89"/>
    <w:rsid w:val="00477E72"/>
    <w:rsid w:val="00480374"/>
    <w:rsid w:val="00480AB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F39"/>
    <w:rsid w:val="00496A6E"/>
    <w:rsid w:val="00496A90"/>
    <w:rsid w:val="00496B07"/>
    <w:rsid w:val="004A0454"/>
    <w:rsid w:val="004A0622"/>
    <w:rsid w:val="004A0F2F"/>
    <w:rsid w:val="004A1A3D"/>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4F7D7D"/>
    <w:rsid w:val="00500831"/>
    <w:rsid w:val="00500876"/>
    <w:rsid w:val="00501A90"/>
    <w:rsid w:val="00501D1D"/>
    <w:rsid w:val="00503003"/>
    <w:rsid w:val="0050328D"/>
    <w:rsid w:val="005044A4"/>
    <w:rsid w:val="0050487B"/>
    <w:rsid w:val="00505031"/>
    <w:rsid w:val="005051AF"/>
    <w:rsid w:val="0050547D"/>
    <w:rsid w:val="005065F8"/>
    <w:rsid w:val="00506E00"/>
    <w:rsid w:val="00506F8C"/>
    <w:rsid w:val="00510115"/>
    <w:rsid w:val="00510F48"/>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636"/>
    <w:rsid w:val="0054187E"/>
    <w:rsid w:val="005432CD"/>
    <w:rsid w:val="00543B82"/>
    <w:rsid w:val="00543E64"/>
    <w:rsid w:val="00543EAB"/>
    <w:rsid w:val="005446FF"/>
    <w:rsid w:val="0054520C"/>
    <w:rsid w:val="0054698F"/>
    <w:rsid w:val="00547938"/>
    <w:rsid w:val="00550AA9"/>
    <w:rsid w:val="00552AFA"/>
    <w:rsid w:val="0055319C"/>
    <w:rsid w:val="005538E3"/>
    <w:rsid w:val="0055425B"/>
    <w:rsid w:val="00554582"/>
    <w:rsid w:val="00554A7F"/>
    <w:rsid w:val="005561E5"/>
    <w:rsid w:val="005566F9"/>
    <w:rsid w:val="00556A3D"/>
    <w:rsid w:val="00560354"/>
    <w:rsid w:val="00561253"/>
    <w:rsid w:val="00561E3A"/>
    <w:rsid w:val="0056244A"/>
    <w:rsid w:val="005632EC"/>
    <w:rsid w:val="00563640"/>
    <w:rsid w:val="00563D29"/>
    <w:rsid w:val="00563F4B"/>
    <w:rsid w:val="00564836"/>
    <w:rsid w:val="00565393"/>
    <w:rsid w:val="00566987"/>
    <w:rsid w:val="00567E1A"/>
    <w:rsid w:val="00570583"/>
    <w:rsid w:val="00571153"/>
    <w:rsid w:val="00572062"/>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2B6"/>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5360"/>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9DA"/>
    <w:rsid w:val="005C3C2B"/>
    <w:rsid w:val="005C41A0"/>
    <w:rsid w:val="005C41B1"/>
    <w:rsid w:val="005C4397"/>
    <w:rsid w:val="005C4BB9"/>
    <w:rsid w:val="005C4E48"/>
    <w:rsid w:val="005C5167"/>
    <w:rsid w:val="005C6386"/>
    <w:rsid w:val="005C66BC"/>
    <w:rsid w:val="005C6A2C"/>
    <w:rsid w:val="005C6A41"/>
    <w:rsid w:val="005C6B19"/>
    <w:rsid w:val="005C7DAF"/>
    <w:rsid w:val="005D02EF"/>
    <w:rsid w:val="005D1449"/>
    <w:rsid w:val="005D29D4"/>
    <w:rsid w:val="005D30EE"/>
    <w:rsid w:val="005D383B"/>
    <w:rsid w:val="005D3F89"/>
    <w:rsid w:val="005D40DE"/>
    <w:rsid w:val="005D4213"/>
    <w:rsid w:val="005D4B26"/>
    <w:rsid w:val="005D52AE"/>
    <w:rsid w:val="005D536C"/>
    <w:rsid w:val="005D574F"/>
    <w:rsid w:val="005D5A5B"/>
    <w:rsid w:val="005E0A8F"/>
    <w:rsid w:val="005E15F1"/>
    <w:rsid w:val="005E2055"/>
    <w:rsid w:val="005E305D"/>
    <w:rsid w:val="005E4CDC"/>
    <w:rsid w:val="005E5C6F"/>
    <w:rsid w:val="005E5D38"/>
    <w:rsid w:val="005E679F"/>
    <w:rsid w:val="005E6BB1"/>
    <w:rsid w:val="005E7368"/>
    <w:rsid w:val="005E7905"/>
    <w:rsid w:val="005F043C"/>
    <w:rsid w:val="005F1D1F"/>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493B"/>
    <w:rsid w:val="00624B19"/>
    <w:rsid w:val="006255DC"/>
    <w:rsid w:val="0062614C"/>
    <w:rsid w:val="0062697E"/>
    <w:rsid w:val="00626FB8"/>
    <w:rsid w:val="006278D4"/>
    <w:rsid w:val="0063116D"/>
    <w:rsid w:val="006329EE"/>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6EAF"/>
    <w:rsid w:val="006674AB"/>
    <w:rsid w:val="006677BD"/>
    <w:rsid w:val="00667DCA"/>
    <w:rsid w:val="00670A93"/>
    <w:rsid w:val="00671481"/>
    <w:rsid w:val="00671B1C"/>
    <w:rsid w:val="00671F03"/>
    <w:rsid w:val="00671FEA"/>
    <w:rsid w:val="00672969"/>
    <w:rsid w:val="0067400D"/>
    <w:rsid w:val="0067466A"/>
    <w:rsid w:val="00674D10"/>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62EE"/>
    <w:rsid w:val="00686C4F"/>
    <w:rsid w:val="00686CAA"/>
    <w:rsid w:val="006870B3"/>
    <w:rsid w:val="00687992"/>
    <w:rsid w:val="00687FB7"/>
    <w:rsid w:val="00690536"/>
    <w:rsid w:val="0069074B"/>
    <w:rsid w:val="00691805"/>
    <w:rsid w:val="006928AA"/>
    <w:rsid w:val="00692E14"/>
    <w:rsid w:val="006930BC"/>
    <w:rsid w:val="006938BC"/>
    <w:rsid w:val="00693DB9"/>
    <w:rsid w:val="00694542"/>
    <w:rsid w:val="0069456C"/>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6821"/>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5DCD"/>
    <w:rsid w:val="006E66E5"/>
    <w:rsid w:val="006E677A"/>
    <w:rsid w:val="006E6923"/>
    <w:rsid w:val="006E6F4E"/>
    <w:rsid w:val="006E719D"/>
    <w:rsid w:val="006E77ED"/>
    <w:rsid w:val="006E7D05"/>
    <w:rsid w:val="006F01CE"/>
    <w:rsid w:val="006F039C"/>
    <w:rsid w:val="006F2396"/>
    <w:rsid w:val="006F325A"/>
    <w:rsid w:val="006F3D00"/>
    <w:rsid w:val="006F3DA3"/>
    <w:rsid w:val="006F40A4"/>
    <w:rsid w:val="006F4727"/>
    <w:rsid w:val="006F47D3"/>
    <w:rsid w:val="006F50A7"/>
    <w:rsid w:val="006F59BF"/>
    <w:rsid w:val="006F5E09"/>
    <w:rsid w:val="006F606E"/>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C"/>
    <w:rsid w:val="00706B60"/>
    <w:rsid w:val="00706CA3"/>
    <w:rsid w:val="007077C3"/>
    <w:rsid w:val="00707B7C"/>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5A1"/>
    <w:rsid w:val="00727BF6"/>
    <w:rsid w:val="00727E9B"/>
    <w:rsid w:val="00730951"/>
    <w:rsid w:val="00731187"/>
    <w:rsid w:val="0073154B"/>
    <w:rsid w:val="007319C1"/>
    <w:rsid w:val="00731EB0"/>
    <w:rsid w:val="00732247"/>
    <w:rsid w:val="00733839"/>
    <w:rsid w:val="0073446A"/>
    <w:rsid w:val="00734E31"/>
    <w:rsid w:val="0073585F"/>
    <w:rsid w:val="007375FB"/>
    <w:rsid w:val="00740793"/>
    <w:rsid w:val="00740903"/>
    <w:rsid w:val="00740976"/>
    <w:rsid w:val="0074129B"/>
    <w:rsid w:val="007413B9"/>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2AD8"/>
    <w:rsid w:val="00773476"/>
    <w:rsid w:val="007740B1"/>
    <w:rsid w:val="00774502"/>
    <w:rsid w:val="007751B1"/>
    <w:rsid w:val="0077625F"/>
    <w:rsid w:val="007763FA"/>
    <w:rsid w:val="00776435"/>
    <w:rsid w:val="0077666E"/>
    <w:rsid w:val="00776C45"/>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693"/>
    <w:rsid w:val="00786C3A"/>
    <w:rsid w:val="00786E40"/>
    <w:rsid w:val="00786EC9"/>
    <w:rsid w:val="00787AD0"/>
    <w:rsid w:val="00790077"/>
    <w:rsid w:val="00790BD4"/>
    <w:rsid w:val="00790E16"/>
    <w:rsid w:val="00790E83"/>
    <w:rsid w:val="00791194"/>
    <w:rsid w:val="007915FC"/>
    <w:rsid w:val="00791D1C"/>
    <w:rsid w:val="0079286C"/>
    <w:rsid w:val="0079354D"/>
    <w:rsid w:val="00793C64"/>
    <w:rsid w:val="0079404C"/>
    <w:rsid w:val="00794058"/>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57E0"/>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E3"/>
    <w:rsid w:val="007B7970"/>
    <w:rsid w:val="007C3B6F"/>
    <w:rsid w:val="007C4562"/>
    <w:rsid w:val="007C4F9C"/>
    <w:rsid w:val="007C6A32"/>
    <w:rsid w:val="007C70B7"/>
    <w:rsid w:val="007C72A6"/>
    <w:rsid w:val="007C7532"/>
    <w:rsid w:val="007C769F"/>
    <w:rsid w:val="007C77D1"/>
    <w:rsid w:val="007D12A7"/>
    <w:rsid w:val="007D17F6"/>
    <w:rsid w:val="007D1CB4"/>
    <w:rsid w:val="007D2FD3"/>
    <w:rsid w:val="007D3FCD"/>
    <w:rsid w:val="007D4730"/>
    <w:rsid w:val="007D50AD"/>
    <w:rsid w:val="007D5567"/>
    <w:rsid w:val="007D5B68"/>
    <w:rsid w:val="007D6573"/>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330"/>
    <w:rsid w:val="00804A22"/>
    <w:rsid w:val="00804B3D"/>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B2F"/>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1AFC"/>
    <w:rsid w:val="0084319B"/>
    <w:rsid w:val="00843A26"/>
    <w:rsid w:val="00843A60"/>
    <w:rsid w:val="00843C17"/>
    <w:rsid w:val="00844667"/>
    <w:rsid w:val="00844AB3"/>
    <w:rsid w:val="008453FB"/>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768"/>
    <w:rsid w:val="00865E4A"/>
    <w:rsid w:val="00866543"/>
    <w:rsid w:val="00866A40"/>
    <w:rsid w:val="00866E13"/>
    <w:rsid w:val="00867589"/>
    <w:rsid w:val="008675CD"/>
    <w:rsid w:val="00867793"/>
    <w:rsid w:val="00867FF5"/>
    <w:rsid w:val="008707D0"/>
    <w:rsid w:val="00872035"/>
    <w:rsid w:val="00872E22"/>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B710F"/>
    <w:rsid w:val="008C03C9"/>
    <w:rsid w:val="008C07C0"/>
    <w:rsid w:val="008C0CB9"/>
    <w:rsid w:val="008C0F37"/>
    <w:rsid w:val="008C1654"/>
    <w:rsid w:val="008C187A"/>
    <w:rsid w:val="008C203D"/>
    <w:rsid w:val="008C2591"/>
    <w:rsid w:val="008C2813"/>
    <w:rsid w:val="008C3029"/>
    <w:rsid w:val="008C40E3"/>
    <w:rsid w:val="008C47D4"/>
    <w:rsid w:val="008C4B18"/>
    <w:rsid w:val="008C4E88"/>
    <w:rsid w:val="008C4F2C"/>
    <w:rsid w:val="008C55E2"/>
    <w:rsid w:val="008C5A85"/>
    <w:rsid w:val="008C6253"/>
    <w:rsid w:val="008C6F55"/>
    <w:rsid w:val="008C6FBF"/>
    <w:rsid w:val="008C76C1"/>
    <w:rsid w:val="008C7BCA"/>
    <w:rsid w:val="008D071D"/>
    <w:rsid w:val="008D0B59"/>
    <w:rsid w:val="008D13D9"/>
    <w:rsid w:val="008D2217"/>
    <w:rsid w:val="008D2674"/>
    <w:rsid w:val="008D3114"/>
    <w:rsid w:val="008D3281"/>
    <w:rsid w:val="008D3F97"/>
    <w:rsid w:val="008D46FE"/>
    <w:rsid w:val="008D47DE"/>
    <w:rsid w:val="008D53DD"/>
    <w:rsid w:val="008D55E7"/>
    <w:rsid w:val="008D5682"/>
    <w:rsid w:val="008D5CEB"/>
    <w:rsid w:val="008D615A"/>
    <w:rsid w:val="008D6347"/>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5BF8"/>
    <w:rsid w:val="008E6F99"/>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3B9F"/>
    <w:rsid w:val="00904922"/>
    <w:rsid w:val="009057B6"/>
    <w:rsid w:val="009073B5"/>
    <w:rsid w:val="009108D4"/>
    <w:rsid w:val="009113C1"/>
    <w:rsid w:val="009125A7"/>
    <w:rsid w:val="009129B6"/>
    <w:rsid w:val="00912D4A"/>
    <w:rsid w:val="00912DFE"/>
    <w:rsid w:val="00913179"/>
    <w:rsid w:val="0091326F"/>
    <w:rsid w:val="00913BAA"/>
    <w:rsid w:val="009145E0"/>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AD8"/>
    <w:rsid w:val="00932A29"/>
    <w:rsid w:val="009340ED"/>
    <w:rsid w:val="00935089"/>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483"/>
    <w:rsid w:val="00984AE5"/>
    <w:rsid w:val="00985191"/>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3CB9"/>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3B02"/>
    <w:rsid w:val="009B46AA"/>
    <w:rsid w:val="009B4F95"/>
    <w:rsid w:val="009B55FD"/>
    <w:rsid w:val="009B6240"/>
    <w:rsid w:val="009B667C"/>
    <w:rsid w:val="009B6B3E"/>
    <w:rsid w:val="009C001C"/>
    <w:rsid w:val="009C0CED"/>
    <w:rsid w:val="009C1525"/>
    <w:rsid w:val="009C1864"/>
    <w:rsid w:val="009C1D26"/>
    <w:rsid w:val="009C1E1C"/>
    <w:rsid w:val="009C1E96"/>
    <w:rsid w:val="009C2278"/>
    <w:rsid w:val="009C3A03"/>
    <w:rsid w:val="009C451D"/>
    <w:rsid w:val="009C4534"/>
    <w:rsid w:val="009C4E84"/>
    <w:rsid w:val="009C50EA"/>
    <w:rsid w:val="009C51A6"/>
    <w:rsid w:val="009C6034"/>
    <w:rsid w:val="009C68F9"/>
    <w:rsid w:val="009C731C"/>
    <w:rsid w:val="009C7AC7"/>
    <w:rsid w:val="009C7B00"/>
    <w:rsid w:val="009C7C98"/>
    <w:rsid w:val="009C7CDC"/>
    <w:rsid w:val="009D0308"/>
    <w:rsid w:val="009D075C"/>
    <w:rsid w:val="009D0D8C"/>
    <w:rsid w:val="009D157F"/>
    <w:rsid w:val="009D1F7C"/>
    <w:rsid w:val="009D258A"/>
    <w:rsid w:val="009D2DD8"/>
    <w:rsid w:val="009D3AEA"/>
    <w:rsid w:val="009D48E0"/>
    <w:rsid w:val="009D54CD"/>
    <w:rsid w:val="009D5E6B"/>
    <w:rsid w:val="009D7455"/>
    <w:rsid w:val="009E1390"/>
    <w:rsid w:val="009E14B3"/>
    <w:rsid w:val="009E18FC"/>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417C"/>
    <w:rsid w:val="00A04DC1"/>
    <w:rsid w:val="00A051A7"/>
    <w:rsid w:val="00A05A59"/>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C1"/>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33"/>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813"/>
    <w:rsid w:val="00A8293C"/>
    <w:rsid w:val="00A82A92"/>
    <w:rsid w:val="00A82D2C"/>
    <w:rsid w:val="00A83456"/>
    <w:rsid w:val="00A837FE"/>
    <w:rsid w:val="00A8403C"/>
    <w:rsid w:val="00A84505"/>
    <w:rsid w:val="00A8495D"/>
    <w:rsid w:val="00A855EF"/>
    <w:rsid w:val="00A86097"/>
    <w:rsid w:val="00A861F0"/>
    <w:rsid w:val="00A879C6"/>
    <w:rsid w:val="00A87A29"/>
    <w:rsid w:val="00A90CCE"/>
    <w:rsid w:val="00A921BF"/>
    <w:rsid w:val="00A92420"/>
    <w:rsid w:val="00A92788"/>
    <w:rsid w:val="00A94DA9"/>
    <w:rsid w:val="00A96A30"/>
    <w:rsid w:val="00A96EFF"/>
    <w:rsid w:val="00A96FCB"/>
    <w:rsid w:val="00A97CA6"/>
    <w:rsid w:val="00A97D0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F8F"/>
    <w:rsid w:val="00B15B54"/>
    <w:rsid w:val="00B15CE0"/>
    <w:rsid w:val="00B1656E"/>
    <w:rsid w:val="00B16718"/>
    <w:rsid w:val="00B16963"/>
    <w:rsid w:val="00B16C39"/>
    <w:rsid w:val="00B16E89"/>
    <w:rsid w:val="00B16FDD"/>
    <w:rsid w:val="00B172AB"/>
    <w:rsid w:val="00B1731E"/>
    <w:rsid w:val="00B17B18"/>
    <w:rsid w:val="00B2003A"/>
    <w:rsid w:val="00B20994"/>
    <w:rsid w:val="00B20CCF"/>
    <w:rsid w:val="00B2118E"/>
    <w:rsid w:val="00B21806"/>
    <w:rsid w:val="00B22469"/>
    <w:rsid w:val="00B22AB8"/>
    <w:rsid w:val="00B22CAD"/>
    <w:rsid w:val="00B22E16"/>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5FD2"/>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65B8"/>
    <w:rsid w:val="00B671BD"/>
    <w:rsid w:val="00B67887"/>
    <w:rsid w:val="00B67D9D"/>
    <w:rsid w:val="00B704C3"/>
    <w:rsid w:val="00B704D3"/>
    <w:rsid w:val="00B7107A"/>
    <w:rsid w:val="00B7159D"/>
    <w:rsid w:val="00B71990"/>
    <w:rsid w:val="00B71DAB"/>
    <w:rsid w:val="00B72D3D"/>
    <w:rsid w:val="00B73360"/>
    <w:rsid w:val="00B743D8"/>
    <w:rsid w:val="00B758A6"/>
    <w:rsid w:val="00B761C5"/>
    <w:rsid w:val="00B76EA5"/>
    <w:rsid w:val="00B77A75"/>
    <w:rsid w:val="00B77E3F"/>
    <w:rsid w:val="00B802A8"/>
    <w:rsid w:val="00B8034E"/>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1FF"/>
    <w:rsid w:val="00B92256"/>
    <w:rsid w:val="00B9239D"/>
    <w:rsid w:val="00B92809"/>
    <w:rsid w:val="00B92EEE"/>
    <w:rsid w:val="00B94876"/>
    <w:rsid w:val="00B94E99"/>
    <w:rsid w:val="00B952F6"/>
    <w:rsid w:val="00B959F8"/>
    <w:rsid w:val="00B95DEA"/>
    <w:rsid w:val="00B95E87"/>
    <w:rsid w:val="00B97EA5"/>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C7BFD"/>
    <w:rsid w:val="00BD0980"/>
    <w:rsid w:val="00BD0E22"/>
    <w:rsid w:val="00BD10DB"/>
    <w:rsid w:val="00BD125D"/>
    <w:rsid w:val="00BD1314"/>
    <w:rsid w:val="00BD16CF"/>
    <w:rsid w:val="00BD1BE7"/>
    <w:rsid w:val="00BD2974"/>
    <w:rsid w:val="00BD29E5"/>
    <w:rsid w:val="00BD2A77"/>
    <w:rsid w:val="00BD2C22"/>
    <w:rsid w:val="00BD3F24"/>
    <w:rsid w:val="00BD53A6"/>
    <w:rsid w:val="00BD5A2B"/>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2B8"/>
    <w:rsid w:val="00BE5CE7"/>
    <w:rsid w:val="00BE77BB"/>
    <w:rsid w:val="00BE7A09"/>
    <w:rsid w:val="00BF030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35A"/>
    <w:rsid w:val="00C1481B"/>
    <w:rsid w:val="00C148BA"/>
    <w:rsid w:val="00C15166"/>
    <w:rsid w:val="00C1519A"/>
    <w:rsid w:val="00C15863"/>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F81"/>
    <w:rsid w:val="00C7362B"/>
    <w:rsid w:val="00C73686"/>
    <w:rsid w:val="00C7386E"/>
    <w:rsid w:val="00C73A57"/>
    <w:rsid w:val="00C7561F"/>
    <w:rsid w:val="00C75882"/>
    <w:rsid w:val="00C75B07"/>
    <w:rsid w:val="00C7646E"/>
    <w:rsid w:val="00C764DF"/>
    <w:rsid w:val="00C76C46"/>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0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4F0"/>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CC2"/>
    <w:rsid w:val="00CF3E36"/>
    <w:rsid w:val="00CF3E7E"/>
    <w:rsid w:val="00CF51D5"/>
    <w:rsid w:val="00CF5330"/>
    <w:rsid w:val="00CF6AEA"/>
    <w:rsid w:val="00CF7317"/>
    <w:rsid w:val="00CF7408"/>
    <w:rsid w:val="00CF7681"/>
    <w:rsid w:val="00CF7769"/>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6BD"/>
    <w:rsid w:val="00D75818"/>
    <w:rsid w:val="00D767B0"/>
    <w:rsid w:val="00D773D5"/>
    <w:rsid w:val="00D77B18"/>
    <w:rsid w:val="00D77F1F"/>
    <w:rsid w:val="00D80891"/>
    <w:rsid w:val="00D80F00"/>
    <w:rsid w:val="00D81970"/>
    <w:rsid w:val="00D822F4"/>
    <w:rsid w:val="00D82ADE"/>
    <w:rsid w:val="00D83FC5"/>
    <w:rsid w:val="00D84BC3"/>
    <w:rsid w:val="00D84CB9"/>
    <w:rsid w:val="00D851BC"/>
    <w:rsid w:val="00D8548F"/>
    <w:rsid w:val="00D8591E"/>
    <w:rsid w:val="00D85B2E"/>
    <w:rsid w:val="00D86082"/>
    <w:rsid w:val="00D86087"/>
    <w:rsid w:val="00D87C5E"/>
    <w:rsid w:val="00D90399"/>
    <w:rsid w:val="00D90616"/>
    <w:rsid w:val="00D90C1F"/>
    <w:rsid w:val="00D9106F"/>
    <w:rsid w:val="00D91913"/>
    <w:rsid w:val="00D92D94"/>
    <w:rsid w:val="00D93FDF"/>
    <w:rsid w:val="00D940F0"/>
    <w:rsid w:val="00D94293"/>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259"/>
    <w:rsid w:val="00DB2BE8"/>
    <w:rsid w:val="00DB535C"/>
    <w:rsid w:val="00DB55EF"/>
    <w:rsid w:val="00DB5D9C"/>
    <w:rsid w:val="00DB60A8"/>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F44"/>
    <w:rsid w:val="00DC5302"/>
    <w:rsid w:val="00DC5496"/>
    <w:rsid w:val="00DC55CF"/>
    <w:rsid w:val="00DC5DFC"/>
    <w:rsid w:val="00DC5F05"/>
    <w:rsid w:val="00DC602F"/>
    <w:rsid w:val="00DC7121"/>
    <w:rsid w:val="00DC7A9C"/>
    <w:rsid w:val="00DD05AD"/>
    <w:rsid w:val="00DD0815"/>
    <w:rsid w:val="00DD0FB2"/>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144"/>
    <w:rsid w:val="00DF6674"/>
    <w:rsid w:val="00DF6704"/>
    <w:rsid w:val="00DF6D40"/>
    <w:rsid w:val="00DF7258"/>
    <w:rsid w:val="00E00233"/>
    <w:rsid w:val="00E00DFE"/>
    <w:rsid w:val="00E00FA4"/>
    <w:rsid w:val="00E01564"/>
    <w:rsid w:val="00E015AA"/>
    <w:rsid w:val="00E02295"/>
    <w:rsid w:val="00E030A0"/>
    <w:rsid w:val="00E03A7A"/>
    <w:rsid w:val="00E03B72"/>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1EDA"/>
    <w:rsid w:val="00E42C63"/>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67C9"/>
    <w:rsid w:val="00E571B2"/>
    <w:rsid w:val="00E601F2"/>
    <w:rsid w:val="00E60248"/>
    <w:rsid w:val="00E60F99"/>
    <w:rsid w:val="00E616C6"/>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084"/>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6D6"/>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134C"/>
    <w:rsid w:val="00EF2199"/>
    <w:rsid w:val="00EF23B9"/>
    <w:rsid w:val="00EF23C2"/>
    <w:rsid w:val="00EF27CD"/>
    <w:rsid w:val="00EF39A8"/>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59"/>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3A7"/>
    <w:rsid w:val="00F21946"/>
    <w:rsid w:val="00F221A9"/>
    <w:rsid w:val="00F22573"/>
    <w:rsid w:val="00F22B70"/>
    <w:rsid w:val="00F234B7"/>
    <w:rsid w:val="00F25A80"/>
    <w:rsid w:val="00F2681D"/>
    <w:rsid w:val="00F26FE5"/>
    <w:rsid w:val="00F271B3"/>
    <w:rsid w:val="00F2777B"/>
    <w:rsid w:val="00F30BA6"/>
    <w:rsid w:val="00F30C7A"/>
    <w:rsid w:val="00F30D27"/>
    <w:rsid w:val="00F32AB5"/>
    <w:rsid w:val="00F334E5"/>
    <w:rsid w:val="00F33D41"/>
    <w:rsid w:val="00F343FA"/>
    <w:rsid w:val="00F3516B"/>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76CC"/>
    <w:rsid w:val="00F57968"/>
    <w:rsid w:val="00F60A88"/>
    <w:rsid w:val="00F61AE3"/>
    <w:rsid w:val="00F61D5C"/>
    <w:rsid w:val="00F6297D"/>
    <w:rsid w:val="00F637A2"/>
    <w:rsid w:val="00F63DD8"/>
    <w:rsid w:val="00F63E4F"/>
    <w:rsid w:val="00F641F0"/>
    <w:rsid w:val="00F64375"/>
    <w:rsid w:val="00F6548B"/>
    <w:rsid w:val="00F65C90"/>
    <w:rsid w:val="00F66D2A"/>
    <w:rsid w:val="00F6704B"/>
    <w:rsid w:val="00F67112"/>
    <w:rsid w:val="00F67808"/>
    <w:rsid w:val="00F678BA"/>
    <w:rsid w:val="00F67C61"/>
    <w:rsid w:val="00F70995"/>
    <w:rsid w:val="00F71625"/>
    <w:rsid w:val="00F720DA"/>
    <w:rsid w:val="00F72609"/>
    <w:rsid w:val="00F72C5D"/>
    <w:rsid w:val="00F73E0D"/>
    <w:rsid w:val="00F74B82"/>
    <w:rsid w:val="00F74D4A"/>
    <w:rsid w:val="00F74D70"/>
    <w:rsid w:val="00F76AAE"/>
    <w:rsid w:val="00F76AFF"/>
    <w:rsid w:val="00F76FF7"/>
    <w:rsid w:val="00F7747B"/>
    <w:rsid w:val="00F77ADA"/>
    <w:rsid w:val="00F77B12"/>
    <w:rsid w:val="00F80093"/>
    <w:rsid w:val="00F81209"/>
    <w:rsid w:val="00F81770"/>
    <w:rsid w:val="00F8298B"/>
    <w:rsid w:val="00F84050"/>
    <w:rsid w:val="00F842B5"/>
    <w:rsid w:val="00F84541"/>
    <w:rsid w:val="00F84687"/>
    <w:rsid w:val="00F85663"/>
    <w:rsid w:val="00F863FA"/>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F0672"/>
    <w:rsid w:val="00FF07C0"/>
    <w:rsid w:val="00FF12BE"/>
    <w:rsid w:val="00FF16DB"/>
    <w:rsid w:val="00FF238F"/>
    <w:rsid w:val="00FF31C2"/>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17463453">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06851092">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43665377">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7928985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069644851">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51"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62ABFD-2270-42B4-ACB9-866A2369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2009</TotalTime>
  <Pages>19</Pages>
  <Words>2179</Words>
  <Characters>11506</Characters>
  <Application>Microsoft Office Word</Application>
  <DocSecurity>0</DocSecurity>
  <Lines>605</Lines>
  <Paragraphs>350</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13335</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116</cp:revision>
  <cp:lastPrinted>2022-05-17T08:03:00Z</cp:lastPrinted>
  <dcterms:created xsi:type="dcterms:W3CDTF">2022-04-10T10:24:00Z</dcterms:created>
  <dcterms:modified xsi:type="dcterms:W3CDTF">2022-10-03T11:31:00Z</dcterms:modified>
</cp:coreProperties>
</file>